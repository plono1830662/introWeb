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036" w:rsidRPr="009A3212" w:rsidRDefault="000604B4" w:rsidP="00397036">
      <w:pPr>
        <w:pStyle w:val="Texte"/>
        <w:spacing w:line="240" w:lineRule="auto"/>
        <w:ind w:left="0"/>
        <w:contextualSpacing/>
        <w:rPr>
          <w:sz w:val="8"/>
          <w:szCs w:val="8"/>
        </w:rPr>
      </w:pPr>
      <w:r w:rsidRPr="009A3212">
        <w:rPr>
          <w:noProof/>
          <w:sz w:val="8"/>
          <w:szCs w:val="8"/>
          <w:lang w:eastAsia="fr-CA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-39058</wp:posOffset>
                </wp:positionH>
                <wp:positionV relativeFrom="paragraph">
                  <wp:posOffset>0</wp:posOffset>
                </wp:positionV>
                <wp:extent cx="6473824" cy="643889"/>
                <wp:effectExtent l="0" t="0" r="22860" b="23495"/>
                <wp:wrapTopAndBottom/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3824" cy="643889"/>
                          <a:chOff x="0" y="0"/>
                          <a:chExt cx="6473824" cy="643889"/>
                        </a:xfrm>
                      </wpg:grpSpPr>
                      <wps:wsp>
                        <wps:cNvPr id="1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473824" cy="643889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005DAC"/>
                              </a:gs>
                              <a:gs pos="100000">
                                <a:srgbClr val="005DAC">
                                  <a:gamma/>
                                  <a:tint val="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 w="3175">
                            <a:solidFill>
                              <a:srgbClr val="0097D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0B9A" w:rsidRPr="006D7E90" w:rsidRDefault="0068616F" w:rsidP="00AD7541">
                              <w:pPr>
                                <w:pStyle w:val="Titre1"/>
                                <w:spacing w:before="0"/>
                                <w:ind w:left="142"/>
                                <w:rPr>
                                  <w:noProof/>
                                  <w:lang w:val="fr-CA"/>
                                </w:rPr>
                              </w:pPr>
                              <w:r>
                                <w:rPr>
                                  <w:noProof/>
                                  <w:lang w:val="fr-CA"/>
                                </w:rPr>
                                <w:t>Exercice - Joueurs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0" name="Image 11" descr="LogoDICJ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9267" y="42284"/>
                            <a:ext cx="1238885" cy="56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e 13" o:spid="_x0000_s1026" style="position:absolute;margin-left:-3.1pt;margin-top:0;width:509.75pt;height:50.7pt;z-index:251659776" coordsize="64738,64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7" type="#_x0000_t202" style="position:absolute;width:64738;height:6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" fillcolor="#005dac" strokecolor="#0097dc" strokeweight=".25pt">
                  <v:fill angle="90" focus="100%" type="gradient"/>
                  <v:textbox>
                    <w:txbxContent>
                      <w:p w:rsidR="00E80B9A" w:rsidRPr="006D7E90" w:rsidRDefault="0068616F" w:rsidP="00AD7541">
                        <w:pPr>
                          <w:pStyle w:val="Titre1"/>
                          <w:spacing w:before="0"/>
                          <w:ind w:left="142"/>
                          <w:rPr>
                            <w:noProof/>
                            <w:lang w:val="fr-CA"/>
                          </w:rPr>
                        </w:pPr>
                        <w:r>
                          <w:rPr>
                            <w:noProof/>
                            <w:lang w:val="fr-CA"/>
                          </w:rPr>
                          <w:t>Exercice - Joueurs</w:t>
                        </w:r>
                      </w:p>
                    </w:txbxContent>
                  </v:textbox>
                </v:shape>
                <v:shape id="Image 11" o:spid="_x0000_s1028" type="#_x0000_t75" alt="LogoDICJ" style="position:absolute;left:51692;top:422;width:12389;height:56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">
                  <v:imagedata r:id="rId9" o:title="LogoDICJ" chromakey="white"/>
                  <v:path arrowok="t"/>
                </v:shape>
                <w10:wrap type="topAndBottom"/>
              </v:group>
            </w:pict>
          </mc:Fallback>
        </mc:AlternateContent>
      </w:r>
    </w:p>
    <w:p w:rsidR="00397036" w:rsidRPr="009A3212" w:rsidRDefault="00FD570F" w:rsidP="00397036">
      <w:pPr>
        <w:pStyle w:val="Titre2"/>
        <w:spacing w:after="0" w:line="240" w:lineRule="auto"/>
        <w:rPr>
          <w:color w:val="000000" w:themeColor="text1"/>
          <w:sz w:val="22"/>
        </w:rPr>
      </w:pPr>
      <w:r w:rsidRPr="00FD570F">
        <w:rPr>
          <w:color w:val="000000" w:themeColor="text1"/>
          <w:sz w:val="22"/>
        </w:rPr>
        <w:t>420-JLA-JQ Introduction au web</w:t>
      </w:r>
    </w:p>
    <w:p w:rsidR="00397036" w:rsidRPr="00397036" w:rsidRDefault="00397036" w:rsidP="00397036">
      <w:pPr>
        <w:pStyle w:val="Titre2"/>
        <w:spacing w:after="0" w:line="240" w:lineRule="auto"/>
        <w:rPr>
          <w:color w:val="000000" w:themeColor="text1"/>
          <w:sz w:val="8"/>
          <w:szCs w:val="16"/>
        </w:rPr>
      </w:pPr>
      <w:r w:rsidRPr="009A3212">
        <w:rPr>
          <w:color w:val="000000" w:themeColor="text1"/>
          <w:sz w:val="22"/>
        </w:rPr>
        <w:t>Notes de cours</w:t>
      </w:r>
    </w:p>
    <w:p w:rsidR="0068616F" w:rsidRPr="0068616F" w:rsidRDefault="0068616F" w:rsidP="0068616F">
      <w:pPr>
        <w:jc w:val="both"/>
        <w:rPr>
          <w:sz w:val="24"/>
        </w:rPr>
      </w:pPr>
      <w:r w:rsidRPr="0068616F">
        <w:rPr>
          <w:sz w:val="24"/>
          <w:lang w:val="fr-CA"/>
        </w:rPr>
        <w:t>Écrivez</w:t>
      </w:r>
      <w:r w:rsidRPr="004A5254">
        <w:rPr>
          <w:sz w:val="24"/>
          <w:lang w:val="fr-CA"/>
        </w:rPr>
        <w:t xml:space="preserve"> le code qui permet de saisir des noms et des points de quatre joueurs. </w:t>
      </w:r>
      <w:proofErr w:type="spellStart"/>
      <w:r w:rsidRPr="0068616F">
        <w:rPr>
          <w:sz w:val="24"/>
        </w:rPr>
        <w:t>L’interface</w:t>
      </w:r>
      <w:proofErr w:type="spellEnd"/>
      <w:r w:rsidRPr="0068616F">
        <w:rPr>
          <w:sz w:val="24"/>
        </w:rPr>
        <w:t xml:space="preserve"> </w:t>
      </w:r>
      <w:proofErr w:type="spellStart"/>
      <w:r w:rsidRPr="0068616F">
        <w:rPr>
          <w:sz w:val="24"/>
        </w:rPr>
        <w:t>est</w:t>
      </w:r>
      <w:proofErr w:type="spellEnd"/>
      <w:r w:rsidRPr="0068616F">
        <w:rPr>
          <w:sz w:val="24"/>
        </w:rPr>
        <w:t xml:space="preserve"> déjà </w:t>
      </w:r>
      <w:proofErr w:type="spellStart"/>
      <w:r w:rsidRPr="0068616F">
        <w:rPr>
          <w:sz w:val="24"/>
        </w:rPr>
        <w:t>conçue</w:t>
      </w:r>
      <w:proofErr w:type="spellEnd"/>
      <w:r w:rsidRPr="0068616F">
        <w:rPr>
          <w:sz w:val="24"/>
        </w:rPr>
        <w:t xml:space="preserve">. </w:t>
      </w:r>
      <w:r w:rsidRPr="0068616F">
        <w:rPr>
          <w:sz w:val="24"/>
          <w:lang w:val="fr-CA"/>
        </w:rPr>
        <w:t>Copiez</w:t>
      </w:r>
      <w:r w:rsidRPr="0068616F">
        <w:rPr>
          <w:sz w:val="24"/>
        </w:rPr>
        <w:t xml:space="preserve"> le </w:t>
      </w:r>
      <w:r>
        <w:rPr>
          <w:sz w:val="24"/>
        </w:rPr>
        <w:t>dossier</w:t>
      </w:r>
      <w:r w:rsidRPr="0068616F">
        <w:rPr>
          <w:sz w:val="24"/>
        </w:rPr>
        <w:t xml:space="preserve"> </w:t>
      </w:r>
      <w:proofErr w:type="spellStart"/>
      <w:r w:rsidRPr="0068616F">
        <w:rPr>
          <w:sz w:val="24"/>
        </w:rPr>
        <w:t>Exercice</w:t>
      </w:r>
      <w:proofErr w:type="spellEnd"/>
      <w:r w:rsidRPr="0068616F">
        <w:rPr>
          <w:sz w:val="24"/>
        </w:rPr>
        <w:t xml:space="preserve">- </w:t>
      </w:r>
      <w:proofErr w:type="spellStart"/>
      <w:r w:rsidRPr="0068616F">
        <w:rPr>
          <w:sz w:val="24"/>
        </w:rPr>
        <w:t>Joueurs</w:t>
      </w:r>
      <w:proofErr w:type="spellEnd"/>
    </w:p>
    <w:p w:rsidR="0068616F" w:rsidRDefault="0068616F" w:rsidP="0068616F">
      <w:pPr>
        <w:pStyle w:val="Paragraphedeliste"/>
        <w:ind w:left="360"/>
        <w:jc w:val="center"/>
        <w:rPr>
          <w:rFonts w:ascii="Century Gothic" w:hAnsi="Century Gothic"/>
          <w:sz w:val="24"/>
        </w:rPr>
      </w:pPr>
      <w:r w:rsidRPr="00EC64FB">
        <w:rPr>
          <w:noProof/>
          <w:lang w:eastAsia="fr-CA"/>
        </w:rPr>
        <w:drawing>
          <wp:inline distT="0" distB="0" distL="0" distR="0">
            <wp:extent cx="4241800" cy="2146300"/>
            <wp:effectExtent l="0" t="0" r="635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16F" w:rsidRDefault="0068616F" w:rsidP="0068616F">
      <w:pPr>
        <w:pStyle w:val="Paragraphedeliste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Faire le jeu d’essai dans ces tableaux à une dimension :</w:t>
      </w:r>
    </w:p>
    <w:p w:rsidR="0068616F" w:rsidRDefault="0068616F" w:rsidP="0068616F">
      <w:pPr>
        <w:pStyle w:val="Paragraphedeliste"/>
        <w:ind w:left="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    </w:t>
      </w:r>
      <w:proofErr w:type="spellStart"/>
      <w:proofErr w:type="gramStart"/>
      <w:r>
        <w:rPr>
          <w:rFonts w:ascii="Century Gothic" w:hAnsi="Century Gothic"/>
          <w:sz w:val="24"/>
        </w:rPr>
        <w:t>tabJoueur</w:t>
      </w:r>
      <w:proofErr w:type="spellEnd"/>
      <w:proofErr w:type="gramEnd"/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993"/>
        <w:gridCol w:w="993"/>
        <w:gridCol w:w="993"/>
      </w:tblGrid>
      <w:tr w:rsidR="0068616F" w:rsidRPr="00A963B8" w:rsidTr="00224D41">
        <w:trPr>
          <w:trHeight w:val="113"/>
        </w:trPr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68616F" w:rsidRPr="00A963B8" w:rsidRDefault="004A5254" w:rsidP="00224D41">
            <w:pPr>
              <w:pStyle w:val="Paragraphedeliste"/>
              <w:ind w:left="0"/>
              <w:jc w:val="both"/>
              <w:rPr>
                <w:rFonts w:ascii="Century Gothic" w:hAnsi="Century Gothic"/>
                <w:sz w:val="12"/>
              </w:rPr>
            </w:pPr>
            <w:proofErr w:type="spellStart"/>
            <w:r>
              <w:rPr>
                <w:rFonts w:ascii="Century Gothic" w:hAnsi="Century Gothic"/>
                <w:sz w:val="12"/>
              </w:rPr>
              <w:t>Jérome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68616F" w:rsidRPr="00A963B8" w:rsidRDefault="004A5254" w:rsidP="00224D41">
            <w:pPr>
              <w:pStyle w:val="Paragraphedeliste"/>
              <w:ind w:left="0"/>
              <w:jc w:val="both"/>
              <w:rPr>
                <w:rFonts w:ascii="Century Gothic" w:hAnsi="Century Gothic"/>
                <w:sz w:val="12"/>
              </w:rPr>
            </w:pPr>
            <w:r>
              <w:rPr>
                <w:rFonts w:ascii="Century Gothic" w:hAnsi="Century Gothic"/>
                <w:sz w:val="12"/>
              </w:rPr>
              <w:t>Baptiste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68616F" w:rsidRPr="00A963B8" w:rsidRDefault="004A5254" w:rsidP="00224D41">
            <w:pPr>
              <w:pStyle w:val="Paragraphedeliste"/>
              <w:ind w:left="0"/>
              <w:jc w:val="both"/>
              <w:rPr>
                <w:rFonts w:ascii="Century Gothic" w:hAnsi="Century Gothic"/>
                <w:sz w:val="12"/>
              </w:rPr>
            </w:pPr>
            <w:r>
              <w:rPr>
                <w:rFonts w:ascii="Century Gothic" w:hAnsi="Century Gothic"/>
                <w:sz w:val="12"/>
              </w:rPr>
              <w:t>Simon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68616F" w:rsidRPr="00A963B8" w:rsidRDefault="004A5254" w:rsidP="00224D41">
            <w:pPr>
              <w:pStyle w:val="Paragraphedeliste"/>
              <w:ind w:left="0"/>
              <w:jc w:val="both"/>
              <w:rPr>
                <w:rFonts w:ascii="Century Gothic" w:hAnsi="Century Gothic"/>
                <w:sz w:val="12"/>
              </w:rPr>
            </w:pPr>
            <w:r>
              <w:rPr>
                <w:rFonts w:ascii="Century Gothic" w:hAnsi="Century Gothic"/>
                <w:sz w:val="12"/>
              </w:rPr>
              <w:t>Noah</w:t>
            </w:r>
          </w:p>
        </w:tc>
      </w:tr>
      <w:tr w:rsidR="0068616F" w:rsidRPr="00A963B8" w:rsidTr="00224D41">
        <w:trPr>
          <w:trHeight w:val="113"/>
        </w:trPr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8616F" w:rsidRPr="00A963B8" w:rsidRDefault="0068616F" w:rsidP="00224D41">
            <w:pPr>
              <w:pStyle w:val="Paragraphedeliste"/>
              <w:ind w:left="0"/>
              <w:jc w:val="both"/>
              <w:rPr>
                <w:rFonts w:ascii="Century Gothic" w:hAnsi="Century Gothic"/>
                <w:sz w:val="12"/>
              </w:rPr>
            </w:pPr>
            <w:r>
              <w:rPr>
                <w:rFonts w:ascii="Century Gothic" w:hAnsi="Century Gothic"/>
                <w:sz w:val="12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8616F" w:rsidRPr="00A963B8" w:rsidRDefault="0068616F" w:rsidP="00224D41">
            <w:pPr>
              <w:pStyle w:val="Paragraphedeliste"/>
              <w:ind w:left="0"/>
              <w:jc w:val="both"/>
              <w:rPr>
                <w:rFonts w:ascii="Century Gothic" w:hAnsi="Century Gothic"/>
                <w:sz w:val="12"/>
              </w:rPr>
            </w:pPr>
            <w:r>
              <w:rPr>
                <w:rFonts w:ascii="Century Gothic" w:hAnsi="Century Gothic"/>
                <w:sz w:val="12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8616F" w:rsidRPr="00A963B8" w:rsidRDefault="0068616F" w:rsidP="00224D41">
            <w:pPr>
              <w:pStyle w:val="Paragraphedeliste"/>
              <w:ind w:left="0"/>
              <w:jc w:val="both"/>
              <w:rPr>
                <w:rFonts w:ascii="Century Gothic" w:hAnsi="Century Gothic"/>
                <w:sz w:val="12"/>
              </w:rPr>
            </w:pPr>
            <w:r>
              <w:rPr>
                <w:rFonts w:ascii="Century Gothic" w:hAnsi="Century Gothic"/>
                <w:sz w:val="12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8616F" w:rsidRPr="00A963B8" w:rsidRDefault="0068616F" w:rsidP="00224D41">
            <w:pPr>
              <w:pStyle w:val="Paragraphedeliste"/>
              <w:ind w:left="0"/>
              <w:jc w:val="both"/>
              <w:rPr>
                <w:rFonts w:ascii="Century Gothic" w:hAnsi="Century Gothic"/>
                <w:sz w:val="12"/>
              </w:rPr>
            </w:pPr>
            <w:r>
              <w:rPr>
                <w:rFonts w:ascii="Century Gothic" w:hAnsi="Century Gothic"/>
                <w:sz w:val="12"/>
              </w:rPr>
              <w:t>3</w:t>
            </w:r>
          </w:p>
        </w:tc>
      </w:tr>
    </w:tbl>
    <w:p w:rsidR="0068616F" w:rsidRDefault="0068616F" w:rsidP="0068616F">
      <w:pPr>
        <w:pStyle w:val="Paragraphedeliste"/>
        <w:ind w:left="360"/>
        <w:jc w:val="both"/>
        <w:rPr>
          <w:rFonts w:ascii="Century Gothic" w:hAnsi="Century Gothic"/>
          <w:sz w:val="24"/>
        </w:rPr>
      </w:pPr>
      <w:proofErr w:type="spellStart"/>
      <w:proofErr w:type="gramStart"/>
      <w:r>
        <w:rPr>
          <w:rFonts w:ascii="Century Gothic" w:hAnsi="Century Gothic"/>
          <w:sz w:val="24"/>
        </w:rPr>
        <w:t>tabPoint</w:t>
      </w:r>
      <w:proofErr w:type="spellEnd"/>
      <w:proofErr w:type="gramEnd"/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993"/>
        <w:gridCol w:w="993"/>
        <w:gridCol w:w="993"/>
      </w:tblGrid>
      <w:tr w:rsidR="0068616F" w:rsidRPr="00285210" w:rsidTr="00224D41"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68616F" w:rsidRPr="00A963B8" w:rsidRDefault="004A5254" w:rsidP="00224D41">
            <w:pPr>
              <w:pStyle w:val="Paragraphedeliste"/>
              <w:ind w:left="0"/>
              <w:jc w:val="both"/>
              <w:rPr>
                <w:rFonts w:ascii="Century Gothic" w:hAnsi="Century Gothic"/>
                <w:sz w:val="10"/>
              </w:rPr>
            </w:pPr>
            <w:r>
              <w:rPr>
                <w:rFonts w:ascii="Century Gothic" w:hAnsi="Century Gothic"/>
                <w:sz w:val="10"/>
              </w:rPr>
              <w:t>20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68616F" w:rsidRPr="00A963B8" w:rsidRDefault="004A5254" w:rsidP="00224D41">
            <w:pPr>
              <w:pStyle w:val="Paragraphedeliste"/>
              <w:ind w:left="0"/>
              <w:jc w:val="both"/>
              <w:rPr>
                <w:rFonts w:ascii="Century Gothic" w:hAnsi="Century Gothic"/>
                <w:sz w:val="10"/>
              </w:rPr>
            </w:pPr>
            <w:r>
              <w:rPr>
                <w:rFonts w:ascii="Century Gothic" w:hAnsi="Century Gothic"/>
                <w:sz w:val="10"/>
              </w:rPr>
              <w:t>30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68616F" w:rsidRPr="00A963B8" w:rsidRDefault="004A5254" w:rsidP="00224D41">
            <w:pPr>
              <w:pStyle w:val="Paragraphedeliste"/>
              <w:ind w:left="0"/>
              <w:jc w:val="both"/>
              <w:rPr>
                <w:rFonts w:ascii="Century Gothic" w:hAnsi="Century Gothic"/>
                <w:sz w:val="10"/>
              </w:rPr>
            </w:pPr>
            <w:r>
              <w:rPr>
                <w:rFonts w:ascii="Century Gothic" w:hAnsi="Century Gothic"/>
                <w:sz w:val="10"/>
              </w:rPr>
              <w:t>15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68616F" w:rsidRPr="00A963B8" w:rsidRDefault="004A5254" w:rsidP="00224D41">
            <w:pPr>
              <w:pStyle w:val="Paragraphedeliste"/>
              <w:ind w:left="0"/>
              <w:jc w:val="both"/>
              <w:rPr>
                <w:rFonts w:ascii="Century Gothic" w:hAnsi="Century Gothic"/>
                <w:sz w:val="10"/>
              </w:rPr>
            </w:pPr>
            <w:r>
              <w:rPr>
                <w:rFonts w:ascii="Century Gothic" w:hAnsi="Century Gothic"/>
                <w:sz w:val="10"/>
              </w:rPr>
              <w:t>25</w:t>
            </w:r>
          </w:p>
        </w:tc>
        <w:bookmarkStart w:id="0" w:name="_GoBack"/>
        <w:bookmarkEnd w:id="0"/>
      </w:tr>
      <w:tr w:rsidR="0068616F" w:rsidRPr="00A963B8" w:rsidTr="00224D41"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8616F" w:rsidRPr="00A963B8" w:rsidRDefault="0068616F" w:rsidP="00224D41">
            <w:pPr>
              <w:pStyle w:val="Paragraphedeliste"/>
              <w:ind w:left="0"/>
              <w:jc w:val="both"/>
              <w:rPr>
                <w:rFonts w:ascii="Century Gothic" w:hAnsi="Century Gothic"/>
                <w:sz w:val="12"/>
              </w:rPr>
            </w:pPr>
            <w:r w:rsidRPr="00A963B8">
              <w:rPr>
                <w:rFonts w:ascii="Century Gothic" w:hAnsi="Century Gothic"/>
                <w:sz w:val="12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8616F" w:rsidRPr="00A963B8" w:rsidRDefault="0068616F" w:rsidP="00224D41">
            <w:pPr>
              <w:pStyle w:val="Paragraphedeliste"/>
              <w:ind w:left="0"/>
              <w:jc w:val="both"/>
              <w:rPr>
                <w:rFonts w:ascii="Century Gothic" w:hAnsi="Century Gothic"/>
                <w:sz w:val="12"/>
              </w:rPr>
            </w:pPr>
            <w:r w:rsidRPr="00A963B8">
              <w:rPr>
                <w:rFonts w:ascii="Century Gothic" w:hAnsi="Century Gothic"/>
                <w:sz w:val="12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8616F" w:rsidRPr="00A963B8" w:rsidRDefault="0068616F" w:rsidP="00224D41">
            <w:pPr>
              <w:pStyle w:val="Paragraphedeliste"/>
              <w:ind w:left="0"/>
              <w:jc w:val="both"/>
              <w:rPr>
                <w:rFonts w:ascii="Century Gothic" w:hAnsi="Century Gothic"/>
                <w:sz w:val="12"/>
              </w:rPr>
            </w:pPr>
            <w:r w:rsidRPr="00A963B8">
              <w:rPr>
                <w:rFonts w:ascii="Century Gothic" w:hAnsi="Century Gothic"/>
                <w:sz w:val="12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8616F" w:rsidRPr="00A963B8" w:rsidRDefault="0068616F" w:rsidP="00224D41">
            <w:pPr>
              <w:pStyle w:val="Paragraphedeliste"/>
              <w:ind w:left="0"/>
              <w:jc w:val="both"/>
              <w:rPr>
                <w:rFonts w:ascii="Century Gothic" w:hAnsi="Century Gothic"/>
                <w:sz w:val="12"/>
              </w:rPr>
            </w:pPr>
            <w:r w:rsidRPr="00A963B8">
              <w:rPr>
                <w:rFonts w:ascii="Century Gothic" w:hAnsi="Century Gothic"/>
                <w:sz w:val="12"/>
              </w:rPr>
              <w:t>3</w:t>
            </w:r>
          </w:p>
        </w:tc>
      </w:tr>
    </w:tbl>
    <w:p w:rsidR="0068616F" w:rsidRDefault="0068616F" w:rsidP="0068616F">
      <w:pPr>
        <w:pStyle w:val="Paragraphedeliste"/>
        <w:ind w:left="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  Fonctionnement :</w:t>
      </w:r>
    </w:p>
    <w:p w:rsidR="0068616F" w:rsidRDefault="0068616F" w:rsidP="0068616F">
      <w:pPr>
        <w:pStyle w:val="Paragraphedeliste"/>
        <w:numPr>
          <w:ilvl w:val="0"/>
          <w:numId w:val="41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 chaque ajout d’un joueur le numéro de joueur augmente et s’affiche à l’écran.</w:t>
      </w:r>
    </w:p>
    <w:p w:rsidR="0068616F" w:rsidRDefault="0068616F" w:rsidP="0068616F">
      <w:pPr>
        <w:pStyle w:val="Paragraphedeliste"/>
        <w:numPr>
          <w:ilvl w:val="0"/>
          <w:numId w:val="41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Les trois autres boutons se réactivent quand vous avez terminé d’ajouter les quatre joueurs.</w:t>
      </w:r>
    </w:p>
    <w:p w:rsidR="0068616F" w:rsidRDefault="0068616F" w:rsidP="0068616F">
      <w:pPr>
        <w:pStyle w:val="Paragraphedeliste"/>
        <w:numPr>
          <w:ilvl w:val="0"/>
          <w:numId w:val="41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Faire le code pour afficher la moyenne des points.</w:t>
      </w:r>
    </w:p>
    <w:p w:rsidR="0068616F" w:rsidRDefault="0068616F" w:rsidP="0068616F">
      <w:pPr>
        <w:pStyle w:val="Paragraphedeliste"/>
        <w:numPr>
          <w:ilvl w:val="0"/>
          <w:numId w:val="41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Faire le code pour afficher le nom du joueur et les points du meilleur pointage.</w:t>
      </w:r>
    </w:p>
    <w:p w:rsidR="0068616F" w:rsidRDefault="0068616F" w:rsidP="0068616F">
      <w:pPr>
        <w:pStyle w:val="Paragraphedeliste"/>
        <w:numPr>
          <w:ilvl w:val="0"/>
          <w:numId w:val="41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Faire le code pour afficher le nom du joueur et les points du pire pointage.</w:t>
      </w:r>
    </w:p>
    <w:p w:rsidR="0068616F" w:rsidRDefault="0068616F" w:rsidP="0068616F">
      <w:pPr>
        <w:pStyle w:val="Paragraphedeliste"/>
        <w:numPr>
          <w:ilvl w:val="0"/>
          <w:numId w:val="41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Le bouton rechercher permet de trouver le pointage du joueur.</w:t>
      </w:r>
    </w:p>
    <w:p w:rsidR="0068616F" w:rsidRDefault="0068616F" w:rsidP="0068616F">
      <w:pPr>
        <w:pStyle w:val="Paragraphedeliste"/>
        <w:numPr>
          <w:ilvl w:val="0"/>
          <w:numId w:val="41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Vous désactivez le bouton ajouter quand vous avez atteint 4 joueurs.</w:t>
      </w:r>
    </w:p>
    <w:p w:rsidR="0068616F" w:rsidRDefault="0068616F" w:rsidP="0068616F">
      <w:pPr>
        <w:pStyle w:val="Paragraphedeliste"/>
        <w:jc w:val="both"/>
        <w:rPr>
          <w:rFonts w:ascii="Century Gothic" w:hAnsi="Century Gothic"/>
          <w:sz w:val="24"/>
        </w:rPr>
      </w:pPr>
    </w:p>
    <w:p w:rsidR="0068616F" w:rsidRDefault="0068616F" w:rsidP="0068616F">
      <w:pPr>
        <w:pStyle w:val="Paragraphedeliste"/>
        <w:jc w:val="both"/>
        <w:rPr>
          <w:rFonts w:ascii="Century Gothic" w:hAnsi="Century Gothic"/>
          <w:sz w:val="24"/>
        </w:rPr>
      </w:pPr>
    </w:p>
    <w:p w:rsidR="009E0FB0" w:rsidRPr="009E0FB0" w:rsidRDefault="0068616F" w:rsidP="0068616F">
      <w:pPr>
        <w:pStyle w:val="Paragraphedeliste"/>
        <w:ind w:left="360"/>
        <w:jc w:val="both"/>
        <w:rPr>
          <w:sz w:val="24"/>
        </w:rPr>
      </w:pPr>
      <w:r w:rsidRPr="00BB693B">
        <w:rPr>
          <w:rFonts w:ascii="Century Gothic" w:hAnsi="Century Gothic"/>
          <w:b/>
          <w:i/>
          <w:sz w:val="24"/>
        </w:rPr>
        <w:t>Attention : lorsque vous avez terminé le professeur va vous fournir deux nouveaux jeux d’essais.</w:t>
      </w:r>
    </w:p>
    <w:sectPr w:rsidR="009E0FB0" w:rsidRPr="009E0FB0" w:rsidSect="008E1C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440" w:left="1077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39D" w:rsidRDefault="007F139D">
      <w:r>
        <w:separator/>
      </w:r>
    </w:p>
  </w:endnote>
  <w:endnote w:type="continuationSeparator" w:id="0">
    <w:p w:rsidR="007F139D" w:rsidRDefault="007F1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F93" w:rsidRDefault="00802F9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E2A" w:rsidRDefault="00C27F3D" w:rsidP="00415913">
    <w:pPr>
      <w:pStyle w:val="Pieddepage"/>
      <w:tabs>
        <w:tab w:val="clear" w:pos="8640"/>
        <w:tab w:val="right" w:pos="10206"/>
      </w:tabs>
    </w:pPr>
    <w:r>
      <w:rPr>
        <w:noProof/>
        <w:lang w:val="fr-CA" w:eastAsia="fr-CA"/>
      </w:rPr>
      <w:drawing>
        <wp:anchor distT="0" distB="0" distL="114300" distR="114300" simplePos="0" relativeHeight="251660288" behindDoc="0" locked="0" layoutInCell="1" allowOverlap="1" wp14:anchorId="3165C98D" wp14:editId="28F1E2EB">
          <wp:simplePos x="0" y="0"/>
          <wp:positionH relativeFrom="column">
            <wp:posOffset>5641645</wp:posOffset>
          </wp:positionH>
          <wp:positionV relativeFrom="paragraph">
            <wp:posOffset>23495</wp:posOffset>
          </wp:positionV>
          <wp:extent cx="410210" cy="327025"/>
          <wp:effectExtent l="0" t="0" r="8890" b="0"/>
          <wp:wrapNone/>
          <wp:docPr id="41" name="Imag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Puc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0210" cy="327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00E2A">
      <w:tab/>
    </w:r>
    <w:r w:rsidR="00500E2A">
      <w:tab/>
    </w:r>
    <w:r w:rsidR="00AD7541">
      <w:rPr>
        <w:noProof/>
        <w:lang w:val="fr-CA" w:eastAsia="fr-CA"/>
      </w:rPr>
      <mc:AlternateContent>
        <mc:Choice Requires="wps">
          <w:drawing>
            <wp:inline distT="0" distB="0" distL="0" distR="0">
              <wp:extent cx="512445" cy="402336"/>
              <wp:effectExtent l="0" t="0" r="0" b="0"/>
              <wp:docPr id="2" name="AutoShap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445" cy="402336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4F81B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0E2A" w:rsidRPr="00114A8A" w:rsidRDefault="005B1869" w:rsidP="00114A8A">
                          <w:pPr>
                            <w:pStyle w:val="Pieddepage"/>
                            <w:jc w:val="center"/>
                            <w:rPr>
                              <w:b/>
                              <w:noProof/>
                              <w:color w:val="005DAC"/>
                              <w:sz w:val="28"/>
                              <w:szCs w:val="28"/>
                            </w:rPr>
                          </w:pPr>
                          <w:r w:rsidRPr="00114A8A">
                            <w:rPr>
                              <w:b/>
                              <w:noProof/>
                              <w:color w:val="005DAC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114A8A">
                            <w:rPr>
                              <w:b/>
                              <w:noProof/>
                              <w:color w:val="005DAC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114A8A">
                            <w:rPr>
                              <w:b/>
                              <w:noProof/>
                              <w:color w:val="005DAC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8616F">
                            <w:rPr>
                              <w:b/>
                              <w:noProof/>
                              <w:color w:val="005DAC"/>
                              <w:sz w:val="28"/>
                              <w:szCs w:val="28"/>
                            </w:rPr>
                            <w:t>2</w:t>
                          </w:r>
                          <w:r w:rsidRPr="00114A8A">
                            <w:rPr>
                              <w:b/>
                              <w:noProof/>
                              <w:color w:val="005DAC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49" o:spid="_x0000_s1031" type="#_x0000_t176" style="width:40.35pt;height:3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" filled="f" fillcolor="#4f81bd" stroked="f" strokecolor="#737373">
              <v:textbox>
                <w:txbxContent>
                  <w:p w:rsidR="00500E2A" w:rsidRPr="00114A8A" w:rsidRDefault="005B1869" w:rsidP="00114A8A">
                    <w:pPr>
                      <w:pStyle w:val="Pieddepage"/>
                      <w:jc w:val="center"/>
                      <w:rPr>
                        <w:b/>
                        <w:noProof/>
                        <w:color w:val="005DAC"/>
                        <w:sz w:val="28"/>
                        <w:szCs w:val="28"/>
                      </w:rPr>
                    </w:pPr>
                    <w:r w:rsidRPr="00114A8A">
                      <w:rPr>
                        <w:b/>
                        <w:noProof/>
                        <w:color w:val="005DAC"/>
                        <w:sz w:val="28"/>
                        <w:szCs w:val="28"/>
                      </w:rPr>
                      <w:fldChar w:fldCharType="begin"/>
                    </w:r>
                    <w:r w:rsidRPr="00114A8A">
                      <w:rPr>
                        <w:b/>
                        <w:noProof/>
                        <w:color w:val="005DAC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114A8A">
                      <w:rPr>
                        <w:b/>
                        <w:noProof/>
                        <w:color w:val="005DAC"/>
                        <w:sz w:val="28"/>
                        <w:szCs w:val="28"/>
                      </w:rPr>
                      <w:fldChar w:fldCharType="separate"/>
                    </w:r>
                    <w:r w:rsidR="0068616F">
                      <w:rPr>
                        <w:b/>
                        <w:noProof/>
                        <w:color w:val="005DAC"/>
                        <w:sz w:val="28"/>
                        <w:szCs w:val="28"/>
                      </w:rPr>
                      <w:t>2</w:t>
                    </w:r>
                    <w:r w:rsidRPr="00114A8A">
                      <w:rPr>
                        <w:b/>
                        <w:noProof/>
                        <w:color w:val="005DAC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E2A" w:rsidRDefault="00C27F3D" w:rsidP="00C27F3D">
    <w:pPr>
      <w:pStyle w:val="Pieddepage"/>
      <w:tabs>
        <w:tab w:val="clear" w:pos="8640"/>
        <w:tab w:val="right" w:pos="10065"/>
      </w:tabs>
      <w:jc w:val="right"/>
    </w:pPr>
    <w:r>
      <w:rPr>
        <w:noProof/>
        <w:lang w:val="fr-CA" w:eastAsia="fr-C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5659120</wp:posOffset>
          </wp:positionH>
          <wp:positionV relativeFrom="paragraph">
            <wp:posOffset>20007</wp:posOffset>
          </wp:positionV>
          <wp:extent cx="410586" cy="327546"/>
          <wp:effectExtent l="0" t="0" r="8890" b="0"/>
          <wp:wrapNone/>
          <wp:docPr id="40" name="Imag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Puc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0586" cy="3275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D7541">
      <w:rPr>
        <w:noProof/>
        <w:lang w:val="fr-CA" w:eastAsia="fr-CA"/>
      </w:rPr>
      <mc:AlternateContent>
        <mc:Choice Requires="wps">
          <w:drawing>
            <wp:inline distT="0" distB="0" distL="0" distR="0">
              <wp:extent cx="442074" cy="361950"/>
              <wp:effectExtent l="0" t="0" r="0" b="0"/>
              <wp:docPr id="1" name="AutoShap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2074" cy="361950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4F81B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0E2A" w:rsidRPr="003A1CE1" w:rsidRDefault="005B1869" w:rsidP="00C27F3D">
                          <w:pPr>
                            <w:pStyle w:val="Pieddepage"/>
                            <w:jc w:val="center"/>
                            <w:rPr>
                              <w:b/>
                              <w:color w:val="005DAC"/>
                              <w:sz w:val="28"/>
                              <w:szCs w:val="28"/>
                            </w:rPr>
                          </w:pPr>
                          <w:r w:rsidRPr="003A1CE1">
                            <w:rPr>
                              <w:b/>
                              <w:color w:val="005DAC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3A1CE1">
                            <w:rPr>
                              <w:b/>
                              <w:color w:val="005DAC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3A1CE1">
                            <w:rPr>
                              <w:b/>
                              <w:color w:val="005DAC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4A5254">
                            <w:rPr>
                              <w:b/>
                              <w:noProof/>
                              <w:color w:val="005DAC"/>
                              <w:sz w:val="28"/>
                              <w:szCs w:val="28"/>
                            </w:rPr>
                            <w:t>1</w:t>
                          </w:r>
                          <w:r w:rsidRPr="003A1CE1">
                            <w:rPr>
                              <w:b/>
                              <w:noProof/>
                              <w:color w:val="005DAC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48" o:spid="_x0000_s1032" type="#_x0000_t176" style="width:34.8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" filled="f" fillcolor="#4f81bd" stroked="f" strokecolor="#737373">
              <v:textbox>
                <w:txbxContent>
                  <w:p w:rsidR="00500E2A" w:rsidRPr="003A1CE1" w:rsidRDefault="005B1869" w:rsidP="00C27F3D">
                    <w:pPr>
                      <w:pStyle w:val="Pieddepage"/>
                      <w:jc w:val="center"/>
                      <w:rPr>
                        <w:b/>
                        <w:color w:val="005DAC"/>
                        <w:sz w:val="28"/>
                        <w:szCs w:val="28"/>
                      </w:rPr>
                    </w:pPr>
                    <w:r w:rsidRPr="003A1CE1">
                      <w:rPr>
                        <w:b/>
                        <w:color w:val="005DAC"/>
                        <w:sz w:val="28"/>
                        <w:szCs w:val="28"/>
                      </w:rPr>
                      <w:fldChar w:fldCharType="begin"/>
                    </w:r>
                    <w:r w:rsidRPr="003A1CE1">
                      <w:rPr>
                        <w:b/>
                        <w:color w:val="005DAC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3A1CE1">
                      <w:rPr>
                        <w:b/>
                        <w:color w:val="005DAC"/>
                        <w:sz w:val="28"/>
                        <w:szCs w:val="28"/>
                      </w:rPr>
                      <w:fldChar w:fldCharType="separate"/>
                    </w:r>
                    <w:r w:rsidR="004A5254">
                      <w:rPr>
                        <w:b/>
                        <w:noProof/>
                        <w:color w:val="005DAC"/>
                        <w:sz w:val="28"/>
                        <w:szCs w:val="28"/>
                      </w:rPr>
                      <w:t>1</w:t>
                    </w:r>
                    <w:r w:rsidRPr="003A1CE1">
                      <w:rPr>
                        <w:b/>
                        <w:noProof/>
                        <w:color w:val="005DAC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39D" w:rsidRDefault="007F139D">
      <w:r>
        <w:separator/>
      </w:r>
    </w:p>
  </w:footnote>
  <w:footnote w:type="continuationSeparator" w:id="0">
    <w:p w:rsidR="007F139D" w:rsidRDefault="007F13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E2A" w:rsidRDefault="00AD7541" w:rsidP="002B752F">
    <w:pPr>
      <w:ind w:right="360"/>
    </w:pPr>
    <w:r>
      <w:rPr>
        <w:noProof/>
        <w:lang w:val="fr-CA" w:eastAsia="fr-CA"/>
      </w:rPr>
      <mc:AlternateContent>
        <mc:Choice Requires="wps">
          <w:drawing>
            <wp:anchor distT="0" distB="0" distL="114300" distR="114300" simplePos="0" relativeHeight="4" behindDoc="0" locked="0" layoutInCell="1" allowOverlap="1">
              <wp:simplePos x="0" y="0"/>
              <wp:positionH relativeFrom="page">
                <wp:posOffset>1242695</wp:posOffset>
              </wp:positionH>
              <wp:positionV relativeFrom="page">
                <wp:posOffset>1000760</wp:posOffset>
              </wp:positionV>
              <wp:extent cx="2923540" cy="228600"/>
              <wp:effectExtent l="4445" t="635" r="0" b="0"/>
              <wp:wrapNone/>
              <wp:docPr id="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354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0E2A" w:rsidRDefault="00FD7049" w:rsidP="00194CDD">
                          <w:pPr>
                            <w:tabs>
                              <w:tab w:val="left" w:pos="360"/>
                            </w:tabs>
                          </w:pPr>
                          <w:r>
                            <w:rPr>
                              <w:rStyle w:val="AllCapsChar"/>
                            </w:rPr>
                            <w:fldChar w:fldCharType="begin"/>
                          </w:r>
                          <w:r w:rsidR="00500E2A">
                            <w:rPr>
                              <w:rStyle w:val="AllCapsChar"/>
                            </w:rPr>
                            <w:instrText xml:space="preserve">PAGE  </w:instrText>
                          </w:r>
                          <w:r>
                            <w:rPr>
                              <w:rStyle w:val="AllCapsChar"/>
                            </w:rPr>
                            <w:fldChar w:fldCharType="separate"/>
                          </w:r>
                          <w:r w:rsidR="00500E2A">
                            <w:rPr>
                              <w:rStyle w:val="AllCapsChar"/>
                              <w:noProof/>
                            </w:rPr>
                            <w:t>2</w:t>
                          </w:r>
                          <w:r>
                            <w:rPr>
                              <w:rStyle w:val="AllCapsChar"/>
                            </w:rPr>
                            <w:fldChar w:fldCharType="end"/>
                          </w:r>
                          <w:r w:rsidR="00500E2A">
                            <w:rPr>
                              <w:rStyle w:val="Numrodepage"/>
                            </w:rPr>
                            <w:tab/>
                          </w:r>
                          <w:r w:rsidR="00500E2A">
                            <w:rPr>
                              <w:rStyle w:val="AllCapsChar"/>
                            </w:rPr>
                            <w:t>Titre de la théorie</w:t>
                          </w:r>
                        </w:p>
                        <w:p w:rsidR="00500E2A" w:rsidRPr="00194CDD" w:rsidRDefault="00500E2A" w:rsidP="00194C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style="position:absolute;margin-left:97.85pt;margin-top:78.8pt;width:230.2pt;height:18pt;z-index: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/WHtgIAALk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" filled="f" stroked="f">
              <v:textbox>
                <w:txbxContent>
                  <w:p w:rsidR="00500E2A" w:rsidRDefault="00FD7049" w:rsidP="00194CDD">
                    <w:pPr>
                      <w:tabs>
                        <w:tab w:val="left" w:pos="360"/>
                      </w:tabs>
                    </w:pPr>
                    <w:r>
                      <w:rPr>
                        <w:rStyle w:val="AllCapsChar"/>
                      </w:rPr>
                      <w:fldChar w:fldCharType="begin"/>
                    </w:r>
                    <w:r w:rsidR="00500E2A">
                      <w:rPr>
                        <w:rStyle w:val="AllCapsChar"/>
                      </w:rPr>
                      <w:instrText xml:space="preserve">PAGE  </w:instrText>
                    </w:r>
                    <w:r>
                      <w:rPr>
                        <w:rStyle w:val="AllCapsChar"/>
                      </w:rPr>
                      <w:fldChar w:fldCharType="separate"/>
                    </w:r>
                    <w:r w:rsidR="00500E2A">
                      <w:rPr>
                        <w:rStyle w:val="AllCapsChar"/>
                        <w:noProof/>
                      </w:rPr>
                      <w:t>2</w:t>
                    </w:r>
                    <w:r>
                      <w:rPr>
                        <w:rStyle w:val="AllCapsChar"/>
                      </w:rPr>
                      <w:fldChar w:fldCharType="end"/>
                    </w:r>
                    <w:r w:rsidR="00500E2A">
                      <w:rPr>
                        <w:rStyle w:val="Numrodepage"/>
                      </w:rPr>
                      <w:tab/>
                    </w:r>
                    <w:r w:rsidR="00500E2A">
                      <w:rPr>
                        <w:rStyle w:val="AllCapsChar"/>
                      </w:rPr>
                      <w:t>Titre de la théorie</w:t>
                    </w:r>
                  </w:p>
                  <w:p w:rsidR="00500E2A" w:rsidRPr="00194CDD" w:rsidRDefault="00500E2A" w:rsidP="00194CDD"/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fr-CA" w:eastAsia="fr-CA"/>
      </w:rPr>
      <w:drawing>
        <wp:anchor distT="0" distB="0" distL="114300" distR="114300" simplePos="0" relativeHeight="7" behindDoc="0" locked="0" layoutInCell="1" allowOverlap="1">
          <wp:simplePos x="0" y="0"/>
          <wp:positionH relativeFrom="column">
            <wp:posOffset>4775200</wp:posOffset>
          </wp:positionH>
          <wp:positionV relativeFrom="paragraph">
            <wp:posOffset>-140970</wp:posOffset>
          </wp:positionV>
          <wp:extent cx="629920" cy="629920"/>
          <wp:effectExtent l="0" t="0" r="0" b="0"/>
          <wp:wrapNone/>
          <wp:docPr id="33" name="Image 33" descr="donn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donn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629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fr-CA" w:eastAsia="fr-CA"/>
      </w:rPr>
      <w:drawing>
        <wp:anchor distT="0" distB="0" distL="114300" distR="114300" simplePos="0" relativeHeight="8" behindDoc="0" locked="0" layoutInCell="1" allowOverlap="1">
          <wp:simplePos x="0" y="0"/>
          <wp:positionH relativeFrom="column">
            <wp:posOffset>4064000</wp:posOffset>
          </wp:positionH>
          <wp:positionV relativeFrom="paragraph">
            <wp:posOffset>-140970</wp:posOffset>
          </wp:positionV>
          <wp:extent cx="629920" cy="629920"/>
          <wp:effectExtent l="0" t="0" r="0" b="0"/>
          <wp:wrapNone/>
          <wp:docPr id="34" name="Image 34" descr="me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me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629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fr-CA" w:eastAsia="fr-CA"/>
      </w:rPr>
      <w:drawing>
        <wp:anchor distT="0" distB="0" distL="114300" distR="114300" simplePos="0" relativeHeight="10" behindDoc="0" locked="0" layoutInCell="1" allowOverlap="1">
          <wp:simplePos x="0" y="0"/>
          <wp:positionH relativeFrom="column">
            <wp:posOffset>3352800</wp:posOffset>
          </wp:positionH>
          <wp:positionV relativeFrom="paragraph">
            <wp:posOffset>-140970</wp:posOffset>
          </wp:positionV>
          <wp:extent cx="629920" cy="629920"/>
          <wp:effectExtent l="0" t="0" r="0" b="0"/>
          <wp:wrapNone/>
          <wp:docPr id="35" name="Image 35" descr="envi_inf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" descr="envi_info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629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fr-CA" w:eastAsia="fr-CA"/>
      </w:rPr>
      <w:drawing>
        <wp:anchor distT="0" distB="0" distL="114300" distR="114300" simplePos="0" relativeHeight="9" behindDoc="0" locked="0" layoutInCell="1" allowOverlap="1">
          <wp:simplePos x="0" y="0"/>
          <wp:positionH relativeFrom="column">
            <wp:posOffset>2692400</wp:posOffset>
          </wp:positionH>
          <wp:positionV relativeFrom="paragraph">
            <wp:posOffset>-140970</wp:posOffset>
          </wp:positionV>
          <wp:extent cx="629920" cy="629920"/>
          <wp:effectExtent l="0" t="0" r="0" b="0"/>
          <wp:wrapNone/>
          <wp:docPr id="36" name="Image 36" descr="outil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outils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629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fr-CA" w:eastAsia="fr-CA"/>
      </w:rPr>
      <mc:AlternateContent>
        <mc:Choice Requires="wps">
          <w:drawing>
            <wp:anchor distT="0" distB="0" distL="114300" distR="114300" simplePos="0" relativeHeight="3" behindDoc="0" locked="0" layoutInCell="1" allowOverlap="1">
              <wp:simplePos x="0" y="0"/>
              <wp:positionH relativeFrom="column">
                <wp:posOffset>50800</wp:posOffset>
              </wp:positionH>
              <wp:positionV relativeFrom="paragraph">
                <wp:posOffset>1270</wp:posOffset>
              </wp:positionV>
              <wp:extent cx="5486400" cy="365760"/>
              <wp:effectExtent l="3175" t="1270" r="0" b="4445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6400" cy="3657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E89B00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E89B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269A9F" id="Rectangle 4" o:spid="_x0000_s1026" style="position:absolute;margin-left:4pt;margin-top:.1pt;width:6in;height:28.8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" stroked="f">
              <v:fill color2="#e89b00" rotate="t" angle="90" focus="100%" type="gradien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E2A" w:rsidRDefault="00AD7541" w:rsidP="002509B2">
    <w:pPr>
      <w:ind w:right="360" w:firstLine="360"/>
    </w:pPr>
    <w:r>
      <w:rPr>
        <w:noProof/>
        <w:lang w:val="fr-CA" w:eastAsia="fr-CA"/>
      </w:rPr>
      <mc:AlternateContent>
        <mc:Choice Requires="wps">
          <w:drawing>
            <wp:anchor distT="0" distB="0" distL="114300" distR="114300" simplePos="0" relativeHeight="5" behindDoc="0" locked="0" layoutInCell="1" allowOverlap="1">
              <wp:simplePos x="0" y="0"/>
              <wp:positionH relativeFrom="column">
                <wp:posOffset>-658495</wp:posOffset>
              </wp:positionH>
              <wp:positionV relativeFrom="paragraph">
                <wp:posOffset>40953</wp:posOffset>
              </wp:positionV>
              <wp:extent cx="7084799" cy="376555"/>
              <wp:effectExtent l="0" t="0" r="1905" b="4445"/>
              <wp:wrapNone/>
              <wp:docPr id="3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84799" cy="37655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005DAC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005DAC"/>
                          </a:gs>
                        </a:gsLst>
                        <a:lin ang="0" scaled="1"/>
                      </a:gradFill>
                      <a:ln w="317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4A8A" w:rsidRPr="005D1886" w:rsidRDefault="00114A8A" w:rsidP="004743BF">
                          <w:pPr>
                            <w:pStyle w:val="Titre4"/>
                            <w:ind w:left="851"/>
                          </w:pPr>
                          <w:r w:rsidRPr="00114A8A">
                            <w:rPr>
                              <w:rStyle w:val="AllCapsChar"/>
                              <w:b/>
                              <w:color w:val="005DAC"/>
                              <w:sz w:val="24"/>
                              <w:szCs w:val="24"/>
                              <w:lang w:val="en-CA"/>
                            </w:rPr>
                            <w:t>Les</w:t>
                          </w:r>
                          <w:r w:rsidRPr="00B509F1">
                            <w:rPr>
                              <w:rStyle w:val="AllCapsChar"/>
                              <w:color w:val="005DAC"/>
                              <w:sz w:val="24"/>
                              <w:szCs w:val="24"/>
                              <w:lang w:val="en-CA"/>
                            </w:rPr>
                            <w:t xml:space="preserve"> </w:t>
                          </w:r>
                          <w:r w:rsidRPr="00114A8A">
                            <w:rPr>
                              <w:rStyle w:val="AllCapsChar"/>
                              <w:b/>
                              <w:color w:val="005DAC"/>
                              <w:sz w:val="24"/>
                              <w:szCs w:val="24"/>
                              <w:lang w:val="en-CA"/>
                            </w:rPr>
                            <w:t>variables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4" o:spid="_x0000_s1030" style="position:absolute;left:0;text-align:left;margin-left:-51.85pt;margin-top:3.2pt;width:557.85pt;height:29.6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" stroked="f" strokeweight=".25pt">
              <v:fill color2="#005dac" rotate="t" angle="90" focus="100%" type="gradient"/>
              <v:textbox>
                <w:txbxContent>
                  <w:p w:rsidR="00114A8A" w:rsidRPr="005D1886" w:rsidRDefault="00114A8A" w:rsidP="004743BF">
                    <w:pPr>
                      <w:pStyle w:val="Titre4"/>
                      <w:ind w:left="851"/>
                    </w:pPr>
                    <w:r w:rsidRPr="00114A8A">
                      <w:rPr>
                        <w:rStyle w:val="AllCapsChar"/>
                        <w:b/>
                        <w:color w:val="005DAC"/>
                        <w:sz w:val="24"/>
                        <w:szCs w:val="24"/>
                        <w:lang w:val="en-CA"/>
                      </w:rPr>
                      <w:t>Les</w:t>
                    </w:r>
                    <w:r w:rsidRPr="00B509F1">
                      <w:rPr>
                        <w:rStyle w:val="AllCapsChar"/>
                        <w:color w:val="005DAC"/>
                        <w:sz w:val="24"/>
                        <w:szCs w:val="24"/>
                        <w:lang w:val="en-CA"/>
                      </w:rPr>
                      <w:t xml:space="preserve"> </w:t>
                    </w:r>
                    <w:r w:rsidRPr="00114A8A">
                      <w:rPr>
                        <w:rStyle w:val="AllCapsChar"/>
                        <w:b/>
                        <w:color w:val="005DAC"/>
                        <w:sz w:val="24"/>
                        <w:szCs w:val="24"/>
                        <w:lang w:val="en-CA"/>
                      </w:rPr>
                      <w:t>variables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E2A" w:rsidRDefault="00500E2A" w:rsidP="00462A64">
    <w:pPr>
      <w:tabs>
        <w:tab w:val="left" w:pos="87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4.25pt;height:35.25pt" o:bullet="t">
        <v:imagedata r:id="rId1" o:title="Puce"/>
      </v:shape>
    </w:pict>
  </w:numPicBullet>
  <w:numPicBullet w:numPicBulletId="1">
    <w:pict>
      <v:shape id="_x0000_i1027" type="#_x0000_t75" style="width:167.25pt;height:194.25pt" o:bullet="t">
        <v:imagedata r:id="rId2" o:title="Puce_DICJ"/>
      </v:shape>
    </w:pict>
  </w:numPicBullet>
  <w:numPicBullet w:numPicBulletId="2">
    <w:pict>
      <v:shape id="_x0000_i1028" type="#_x0000_t75" style="width:8.25pt;height:8.25pt" o:bullet="t">
        <v:imagedata r:id="rId3" o:title="clip_image001"/>
      </v:shape>
    </w:pict>
  </w:numPicBullet>
  <w:numPicBullet w:numPicBulletId="3">
    <w:pict>
      <v:shape id="_x0000_i1029" type="#_x0000_t75" style="width:8.25pt;height:8.25pt" o:bullet="t">
        <v:imagedata r:id="rId4" o:title="clip_image002"/>
      </v:shape>
    </w:pict>
  </w:numPicBullet>
  <w:abstractNum w:abstractNumId="0" w15:restartNumberingAfterBreak="0">
    <w:nsid w:val="03BA1B5E"/>
    <w:multiLevelType w:val="multilevel"/>
    <w:tmpl w:val="0EB8FDB2"/>
    <w:lvl w:ilvl="0">
      <w:start w:val="1"/>
      <w:numFmt w:val="bullet"/>
      <w:pStyle w:val="PuceDicj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B710B"/>
    <w:multiLevelType w:val="hybridMultilevel"/>
    <w:tmpl w:val="8D98813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A1C0A"/>
    <w:multiLevelType w:val="multilevel"/>
    <w:tmpl w:val="977C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364C8"/>
    <w:multiLevelType w:val="hybridMultilevel"/>
    <w:tmpl w:val="0D6C60AA"/>
    <w:lvl w:ilvl="0" w:tplc="A982607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DC0EACA4">
      <w:start w:val="1"/>
      <w:numFmt w:val="bullet"/>
      <w:lvlText w:val=""/>
      <w:lvlPicBulletId w:val="3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037462"/>
    <w:multiLevelType w:val="multilevel"/>
    <w:tmpl w:val="7B4806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>
      <w:start w:val="1"/>
      <w:numFmt w:val="decimal"/>
      <w:lvlText w:val="%1.%2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440"/>
        </w:tabs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600"/>
        </w:tabs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760"/>
        </w:tabs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0"/>
        </w:tabs>
        <w:ind w:left="16560" w:hanging="2160"/>
      </w:pPr>
      <w:rPr>
        <w:rFonts w:hint="default"/>
      </w:rPr>
    </w:lvl>
  </w:abstractNum>
  <w:abstractNum w:abstractNumId="5" w15:restartNumberingAfterBreak="0">
    <w:nsid w:val="149136F9"/>
    <w:multiLevelType w:val="multilevel"/>
    <w:tmpl w:val="7B4806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>
      <w:start w:val="1"/>
      <w:numFmt w:val="decimal"/>
      <w:lvlText w:val="%1.%2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440"/>
        </w:tabs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600"/>
        </w:tabs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760"/>
        </w:tabs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0"/>
        </w:tabs>
        <w:ind w:left="16560" w:hanging="2160"/>
      </w:pPr>
      <w:rPr>
        <w:rFonts w:hint="default"/>
      </w:rPr>
    </w:lvl>
  </w:abstractNum>
  <w:abstractNum w:abstractNumId="6" w15:restartNumberingAfterBreak="0">
    <w:nsid w:val="1B664C69"/>
    <w:multiLevelType w:val="multilevel"/>
    <w:tmpl w:val="18BA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8F73D7"/>
    <w:multiLevelType w:val="hybridMultilevel"/>
    <w:tmpl w:val="C188328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71316"/>
    <w:multiLevelType w:val="multilevel"/>
    <w:tmpl w:val="E504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447361"/>
    <w:multiLevelType w:val="hybridMultilevel"/>
    <w:tmpl w:val="3F66AB26"/>
    <w:lvl w:ilvl="0" w:tplc="C16E11F4">
      <w:start w:val="1"/>
      <w:numFmt w:val="decimal"/>
      <w:lvlText w:val="1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732"/>
        </w:tabs>
        <w:ind w:left="732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</w:lvl>
  </w:abstractNum>
  <w:abstractNum w:abstractNumId="10" w15:restartNumberingAfterBreak="0">
    <w:nsid w:val="1FBB6E7C"/>
    <w:multiLevelType w:val="hybridMultilevel"/>
    <w:tmpl w:val="10C6D212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0546C4F"/>
    <w:multiLevelType w:val="hybridMultilevel"/>
    <w:tmpl w:val="78C212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0C13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6D29D4"/>
    <w:multiLevelType w:val="multilevel"/>
    <w:tmpl w:val="E474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BB64FF"/>
    <w:multiLevelType w:val="singleLevel"/>
    <w:tmpl w:val="602630C0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4" w15:restartNumberingAfterBreak="0">
    <w:nsid w:val="3065601C"/>
    <w:multiLevelType w:val="multilevel"/>
    <w:tmpl w:val="B692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16453F"/>
    <w:multiLevelType w:val="multilevel"/>
    <w:tmpl w:val="7B4806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>
      <w:start w:val="1"/>
      <w:numFmt w:val="decimal"/>
      <w:lvlText w:val="%1.%2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440"/>
        </w:tabs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600"/>
        </w:tabs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760"/>
        </w:tabs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0"/>
        </w:tabs>
        <w:ind w:left="16560" w:hanging="2160"/>
      </w:pPr>
      <w:rPr>
        <w:rFonts w:hint="default"/>
      </w:rPr>
    </w:lvl>
  </w:abstractNum>
  <w:abstractNum w:abstractNumId="16" w15:restartNumberingAfterBreak="0">
    <w:nsid w:val="37D11788"/>
    <w:multiLevelType w:val="multilevel"/>
    <w:tmpl w:val="F61E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317D42"/>
    <w:multiLevelType w:val="multilevel"/>
    <w:tmpl w:val="4540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695D12"/>
    <w:multiLevelType w:val="multilevel"/>
    <w:tmpl w:val="BCA8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6342F6"/>
    <w:multiLevelType w:val="multilevel"/>
    <w:tmpl w:val="0F60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5F49B8"/>
    <w:multiLevelType w:val="hybridMultilevel"/>
    <w:tmpl w:val="1130E260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4B81295"/>
    <w:multiLevelType w:val="multilevel"/>
    <w:tmpl w:val="0510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1681B"/>
    <w:multiLevelType w:val="hybridMultilevel"/>
    <w:tmpl w:val="B1826E22"/>
    <w:lvl w:ilvl="0" w:tplc="A00A0D38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AC8E621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C0C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022ED4"/>
    <w:multiLevelType w:val="hybridMultilevel"/>
    <w:tmpl w:val="6EA8A5FA"/>
    <w:lvl w:ilvl="0" w:tplc="0C0C0011">
      <w:start w:val="1"/>
      <w:numFmt w:val="decimal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2705476"/>
    <w:multiLevelType w:val="multilevel"/>
    <w:tmpl w:val="D662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F0E5D"/>
    <w:multiLevelType w:val="multilevel"/>
    <w:tmpl w:val="8DECF88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8563A9"/>
    <w:multiLevelType w:val="multilevel"/>
    <w:tmpl w:val="5362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B47E0E"/>
    <w:multiLevelType w:val="multilevel"/>
    <w:tmpl w:val="6F04490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F10201"/>
    <w:multiLevelType w:val="multilevel"/>
    <w:tmpl w:val="7B4806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>
      <w:start w:val="1"/>
      <w:numFmt w:val="decimal"/>
      <w:lvlText w:val="%1.%2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440"/>
        </w:tabs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600"/>
        </w:tabs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760"/>
        </w:tabs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0"/>
        </w:tabs>
        <w:ind w:left="16560" w:hanging="2160"/>
      </w:pPr>
      <w:rPr>
        <w:rFonts w:hint="default"/>
      </w:rPr>
    </w:lvl>
  </w:abstractNum>
  <w:abstractNum w:abstractNumId="29" w15:restartNumberingAfterBreak="0">
    <w:nsid w:val="695A6399"/>
    <w:multiLevelType w:val="multilevel"/>
    <w:tmpl w:val="5EFC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DA2F7C"/>
    <w:multiLevelType w:val="multilevel"/>
    <w:tmpl w:val="DDA8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B03D4D"/>
    <w:multiLevelType w:val="multilevel"/>
    <w:tmpl w:val="C522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B234F7"/>
    <w:multiLevelType w:val="multilevel"/>
    <w:tmpl w:val="5ABC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4707A9"/>
    <w:multiLevelType w:val="hybridMultilevel"/>
    <w:tmpl w:val="1B6E9654"/>
    <w:lvl w:ilvl="0" w:tplc="0C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75951B0"/>
    <w:multiLevelType w:val="multilevel"/>
    <w:tmpl w:val="977C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064047"/>
    <w:multiLevelType w:val="singleLevel"/>
    <w:tmpl w:val="0C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EBF2C2C"/>
    <w:multiLevelType w:val="multilevel"/>
    <w:tmpl w:val="80B8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1"/>
  </w:num>
  <w:num w:numId="3">
    <w:abstractNumId w:val="22"/>
  </w:num>
  <w:num w:numId="4">
    <w:abstractNumId w:val="22"/>
  </w:num>
  <w:num w:numId="5">
    <w:abstractNumId w:val="34"/>
  </w:num>
  <w:num w:numId="6">
    <w:abstractNumId w:val="2"/>
  </w:num>
  <w:num w:numId="7">
    <w:abstractNumId w:val="15"/>
  </w:num>
  <w:num w:numId="8">
    <w:abstractNumId w:val="18"/>
  </w:num>
  <w:num w:numId="9">
    <w:abstractNumId w:val="4"/>
  </w:num>
  <w:num w:numId="10">
    <w:abstractNumId w:val="22"/>
  </w:num>
  <w:num w:numId="11">
    <w:abstractNumId w:val="22"/>
  </w:num>
  <w:num w:numId="12">
    <w:abstractNumId w:val="28"/>
  </w:num>
  <w:num w:numId="13">
    <w:abstractNumId w:val="5"/>
  </w:num>
  <w:num w:numId="14">
    <w:abstractNumId w:val="26"/>
  </w:num>
  <w:num w:numId="15">
    <w:abstractNumId w:val="29"/>
  </w:num>
  <w:num w:numId="16">
    <w:abstractNumId w:val="16"/>
  </w:num>
  <w:num w:numId="17">
    <w:abstractNumId w:val="0"/>
  </w:num>
  <w:num w:numId="18">
    <w:abstractNumId w:val="32"/>
  </w:num>
  <w:num w:numId="19">
    <w:abstractNumId w:val="14"/>
  </w:num>
  <w:num w:numId="20">
    <w:abstractNumId w:val="31"/>
  </w:num>
  <w:num w:numId="21">
    <w:abstractNumId w:val="21"/>
  </w:num>
  <w:num w:numId="22">
    <w:abstractNumId w:val="6"/>
  </w:num>
  <w:num w:numId="23">
    <w:abstractNumId w:val="24"/>
  </w:num>
  <w:num w:numId="24">
    <w:abstractNumId w:val="36"/>
  </w:num>
  <w:num w:numId="25">
    <w:abstractNumId w:val="12"/>
  </w:num>
  <w:num w:numId="26">
    <w:abstractNumId w:val="19"/>
  </w:num>
  <w:num w:numId="27">
    <w:abstractNumId w:val="8"/>
  </w:num>
  <w:num w:numId="28">
    <w:abstractNumId w:val="30"/>
  </w:num>
  <w:num w:numId="29">
    <w:abstractNumId w:val="17"/>
  </w:num>
  <w:num w:numId="30">
    <w:abstractNumId w:val="23"/>
  </w:num>
  <w:num w:numId="31">
    <w:abstractNumId w:val="13"/>
  </w:num>
  <w:num w:numId="32">
    <w:abstractNumId w:val="33"/>
  </w:num>
  <w:num w:numId="33">
    <w:abstractNumId w:val="35"/>
  </w:num>
  <w:num w:numId="34">
    <w:abstractNumId w:val="9"/>
  </w:num>
  <w:num w:numId="35">
    <w:abstractNumId w:val="1"/>
  </w:num>
  <w:num w:numId="36">
    <w:abstractNumId w:val="25"/>
  </w:num>
  <w:num w:numId="37">
    <w:abstractNumId w:val="27"/>
  </w:num>
  <w:num w:numId="38">
    <w:abstractNumId w:val="10"/>
  </w:num>
  <w:num w:numId="39">
    <w:abstractNumId w:val="20"/>
  </w:num>
  <w:num w:numId="40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80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0097dc,#005dac,#f9a01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06B"/>
    <w:rsid w:val="000004E8"/>
    <w:rsid w:val="000017CA"/>
    <w:rsid w:val="00011E6A"/>
    <w:rsid w:val="00013B39"/>
    <w:rsid w:val="0002064F"/>
    <w:rsid w:val="00021ACB"/>
    <w:rsid w:val="00030A1F"/>
    <w:rsid w:val="00040B40"/>
    <w:rsid w:val="00045143"/>
    <w:rsid w:val="0005013F"/>
    <w:rsid w:val="00056B0B"/>
    <w:rsid w:val="00057729"/>
    <w:rsid w:val="000603C0"/>
    <w:rsid w:val="000604B4"/>
    <w:rsid w:val="00060B5E"/>
    <w:rsid w:val="00062C0D"/>
    <w:rsid w:val="00062D54"/>
    <w:rsid w:val="00065EFF"/>
    <w:rsid w:val="0006618B"/>
    <w:rsid w:val="00083774"/>
    <w:rsid w:val="0009015C"/>
    <w:rsid w:val="00092A9C"/>
    <w:rsid w:val="0009537F"/>
    <w:rsid w:val="000961EB"/>
    <w:rsid w:val="000966E4"/>
    <w:rsid w:val="00096DEF"/>
    <w:rsid w:val="000A1D2F"/>
    <w:rsid w:val="000A3F8E"/>
    <w:rsid w:val="000A49E5"/>
    <w:rsid w:val="000A5C4A"/>
    <w:rsid w:val="000A6259"/>
    <w:rsid w:val="000A6A91"/>
    <w:rsid w:val="000A73F0"/>
    <w:rsid w:val="000A7730"/>
    <w:rsid w:val="000B2761"/>
    <w:rsid w:val="000B5B64"/>
    <w:rsid w:val="000B677E"/>
    <w:rsid w:val="000B7E43"/>
    <w:rsid w:val="000B7F1A"/>
    <w:rsid w:val="000C20BB"/>
    <w:rsid w:val="000C2F04"/>
    <w:rsid w:val="000D228F"/>
    <w:rsid w:val="000E0A15"/>
    <w:rsid w:val="000E1DF5"/>
    <w:rsid w:val="000E2B22"/>
    <w:rsid w:val="000E3543"/>
    <w:rsid w:val="000E3C03"/>
    <w:rsid w:val="000E47E3"/>
    <w:rsid w:val="000F1AAC"/>
    <w:rsid w:val="00110B5D"/>
    <w:rsid w:val="001114AC"/>
    <w:rsid w:val="00114A8A"/>
    <w:rsid w:val="001159DF"/>
    <w:rsid w:val="00120308"/>
    <w:rsid w:val="00120653"/>
    <w:rsid w:val="00123E6E"/>
    <w:rsid w:val="001264F8"/>
    <w:rsid w:val="00126CDB"/>
    <w:rsid w:val="0013191E"/>
    <w:rsid w:val="00137423"/>
    <w:rsid w:val="00141725"/>
    <w:rsid w:val="001420ED"/>
    <w:rsid w:val="00153FF5"/>
    <w:rsid w:val="001650FE"/>
    <w:rsid w:val="00171AFF"/>
    <w:rsid w:val="00171E84"/>
    <w:rsid w:val="0018167A"/>
    <w:rsid w:val="001827FE"/>
    <w:rsid w:val="001932B1"/>
    <w:rsid w:val="00194CDD"/>
    <w:rsid w:val="00195385"/>
    <w:rsid w:val="00195B51"/>
    <w:rsid w:val="001A0421"/>
    <w:rsid w:val="001A6742"/>
    <w:rsid w:val="001B1138"/>
    <w:rsid w:val="001B29AF"/>
    <w:rsid w:val="001B2C82"/>
    <w:rsid w:val="001B5448"/>
    <w:rsid w:val="001B7885"/>
    <w:rsid w:val="001C46BE"/>
    <w:rsid w:val="001D5116"/>
    <w:rsid w:val="001E4DD0"/>
    <w:rsid w:val="001E7827"/>
    <w:rsid w:val="001E79FD"/>
    <w:rsid w:val="001E7A17"/>
    <w:rsid w:val="001F05EF"/>
    <w:rsid w:val="001F3010"/>
    <w:rsid w:val="001F34C0"/>
    <w:rsid w:val="001F47D3"/>
    <w:rsid w:val="001F48C3"/>
    <w:rsid w:val="001F4CA3"/>
    <w:rsid w:val="00200099"/>
    <w:rsid w:val="00203100"/>
    <w:rsid w:val="00203DC1"/>
    <w:rsid w:val="00207DB8"/>
    <w:rsid w:val="00212A4C"/>
    <w:rsid w:val="00215C35"/>
    <w:rsid w:val="00221276"/>
    <w:rsid w:val="00222471"/>
    <w:rsid w:val="002271BE"/>
    <w:rsid w:val="00232C49"/>
    <w:rsid w:val="002440A5"/>
    <w:rsid w:val="002446E0"/>
    <w:rsid w:val="00246243"/>
    <w:rsid w:val="002509B2"/>
    <w:rsid w:val="0026178F"/>
    <w:rsid w:val="002635E2"/>
    <w:rsid w:val="00263BF7"/>
    <w:rsid w:val="00264C0D"/>
    <w:rsid w:val="00266EF1"/>
    <w:rsid w:val="00267FF4"/>
    <w:rsid w:val="0027023E"/>
    <w:rsid w:val="00277E58"/>
    <w:rsid w:val="002822AC"/>
    <w:rsid w:val="00287EE3"/>
    <w:rsid w:val="00295272"/>
    <w:rsid w:val="002A05B8"/>
    <w:rsid w:val="002A56C1"/>
    <w:rsid w:val="002A6992"/>
    <w:rsid w:val="002A73E2"/>
    <w:rsid w:val="002B752F"/>
    <w:rsid w:val="002C4B85"/>
    <w:rsid w:val="002C4BC6"/>
    <w:rsid w:val="002C53C8"/>
    <w:rsid w:val="002D1A0B"/>
    <w:rsid w:val="002D6807"/>
    <w:rsid w:val="002E7140"/>
    <w:rsid w:val="002F0272"/>
    <w:rsid w:val="002F1768"/>
    <w:rsid w:val="002F7AE6"/>
    <w:rsid w:val="003122C5"/>
    <w:rsid w:val="0031266E"/>
    <w:rsid w:val="0031369C"/>
    <w:rsid w:val="00316F2E"/>
    <w:rsid w:val="003308D8"/>
    <w:rsid w:val="00330910"/>
    <w:rsid w:val="00330C03"/>
    <w:rsid w:val="00331AE9"/>
    <w:rsid w:val="00343F7C"/>
    <w:rsid w:val="00346BE0"/>
    <w:rsid w:val="003477E7"/>
    <w:rsid w:val="00347FD4"/>
    <w:rsid w:val="00363B08"/>
    <w:rsid w:val="00364683"/>
    <w:rsid w:val="00373060"/>
    <w:rsid w:val="0038306A"/>
    <w:rsid w:val="00387AC1"/>
    <w:rsid w:val="003959F2"/>
    <w:rsid w:val="00396BEA"/>
    <w:rsid w:val="00397036"/>
    <w:rsid w:val="00397196"/>
    <w:rsid w:val="003973C6"/>
    <w:rsid w:val="003A05DA"/>
    <w:rsid w:val="003A1CE1"/>
    <w:rsid w:val="003A2563"/>
    <w:rsid w:val="003A2B7A"/>
    <w:rsid w:val="003A2B8E"/>
    <w:rsid w:val="003A2E0C"/>
    <w:rsid w:val="003A3F14"/>
    <w:rsid w:val="003B29BE"/>
    <w:rsid w:val="003B3824"/>
    <w:rsid w:val="003C172B"/>
    <w:rsid w:val="003C5FEE"/>
    <w:rsid w:val="003C6264"/>
    <w:rsid w:val="003D42BE"/>
    <w:rsid w:val="003D5BD2"/>
    <w:rsid w:val="003E23E9"/>
    <w:rsid w:val="003E71F2"/>
    <w:rsid w:val="003F0D90"/>
    <w:rsid w:val="003F3B3D"/>
    <w:rsid w:val="003F42A0"/>
    <w:rsid w:val="00401A7E"/>
    <w:rsid w:val="00402505"/>
    <w:rsid w:val="00415913"/>
    <w:rsid w:val="00427373"/>
    <w:rsid w:val="004355B1"/>
    <w:rsid w:val="0043780D"/>
    <w:rsid w:val="00443639"/>
    <w:rsid w:val="00455469"/>
    <w:rsid w:val="004558E3"/>
    <w:rsid w:val="00462A64"/>
    <w:rsid w:val="00466A9D"/>
    <w:rsid w:val="004714D6"/>
    <w:rsid w:val="004743BF"/>
    <w:rsid w:val="0047480A"/>
    <w:rsid w:val="0047634B"/>
    <w:rsid w:val="0048378A"/>
    <w:rsid w:val="00483828"/>
    <w:rsid w:val="004873A0"/>
    <w:rsid w:val="004A0C9A"/>
    <w:rsid w:val="004A1C52"/>
    <w:rsid w:val="004A5254"/>
    <w:rsid w:val="004B15C2"/>
    <w:rsid w:val="004B1CA1"/>
    <w:rsid w:val="004B7035"/>
    <w:rsid w:val="004D0A78"/>
    <w:rsid w:val="004D1732"/>
    <w:rsid w:val="004D1852"/>
    <w:rsid w:val="004D4511"/>
    <w:rsid w:val="004D7A97"/>
    <w:rsid w:val="004D7BDC"/>
    <w:rsid w:val="004E0206"/>
    <w:rsid w:val="004E6F8A"/>
    <w:rsid w:val="004F1E0E"/>
    <w:rsid w:val="004F341F"/>
    <w:rsid w:val="004F3F34"/>
    <w:rsid w:val="004F4D2D"/>
    <w:rsid w:val="004F5D2E"/>
    <w:rsid w:val="00500E2A"/>
    <w:rsid w:val="005071D6"/>
    <w:rsid w:val="005231AC"/>
    <w:rsid w:val="005238B2"/>
    <w:rsid w:val="005240F5"/>
    <w:rsid w:val="00527212"/>
    <w:rsid w:val="00531DB1"/>
    <w:rsid w:val="005329BD"/>
    <w:rsid w:val="00532F2F"/>
    <w:rsid w:val="00536B8C"/>
    <w:rsid w:val="00537EC6"/>
    <w:rsid w:val="00542939"/>
    <w:rsid w:val="0054622D"/>
    <w:rsid w:val="00552F97"/>
    <w:rsid w:val="00553185"/>
    <w:rsid w:val="00553B6C"/>
    <w:rsid w:val="005541A5"/>
    <w:rsid w:val="005563BE"/>
    <w:rsid w:val="0055725C"/>
    <w:rsid w:val="00565537"/>
    <w:rsid w:val="0057095A"/>
    <w:rsid w:val="00583D3D"/>
    <w:rsid w:val="0058674E"/>
    <w:rsid w:val="00587768"/>
    <w:rsid w:val="00587F91"/>
    <w:rsid w:val="00593FFF"/>
    <w:rsid w:val="00595016"/>
    <w:rsid w:val="0059606B"/>
    <w:rsid w:val="005A5800"/>
    <w:rsid w:val="005B1869"/>
    <w:rsid w:val="005C63A4"/>
    <w:rsid w:val="005C6B4D"/>
    <w:rsid w:val="005C6C48"/>
    <w:rsid w:val="005D1886"/>
    <w:rsid w:val="005D6799"/>
    <w:rsid w:val="005E2A48"/>
    <w:rsid w:val="005E6682"/>
    <w:rsid w:val="005E6743"/>
    <w:rsid w:val="005F0B56"/>
    <w:rsid w:val="005F7080"/>
    <w:rsid w:val="00605E32"/>
    <w:rsid w:val="006061B1"/>
    <w:rsid w:val="00607806"/>
    <w:rsid w:val="0061170F"/>
    <w:rsid w:val="00614B37"/>
    <w:rsid w:val="00621D22"/>
    <w:rsid w:val="00622F2B"/>
    <w:rsid w:val="006249B4"/>
    <w:rsid w:val="006322CE"/>
    <w:rsid w:val="00637B1C"/>
    <w:rsid w:val="00643236"/>
    <w:rsid w:val="00653BA9"/>
    <w:rsid w:val="0065784B"/>
    <w:rsid w:val="0066684E"/>
    <w:rsid w:val="00667B70"/>
    <w:rsid w:val="006724CC"/>
    <w:rsid w:val="00680640"/>
    <w:rsid w:val="00683F83"/>
    <w:rsid w:val="0068616F"/>
    <w:rsid w:val="00690917"/>
    <w:rsid w:val="006920BD"/>
    <w:rsid w:val="0069382E"/>
    <w:rsid w:val="00694508"/>
    <w:rsid w:val="00695718"/>
    <w:rsid w:val="006A3B26"/>
    <w:rsid w:val="006A66C8"/>
    <w:rsid w:val="006B0E5B"/>
    <w:rsid w:val="006B50D1"/>
    <w:rsid w:val="006C49F9"/>
    <w:rsid w:val="006C6112"/>
    <w:rsid w:val="006D0E0A"/>
    <w:rsid w:val="006D39B8"/>
    <w:rsid w:val="006D5C13"/>
    <w:rsid w:val="006D7E90"/>
    <w:rsid w:val="006E1D90"/>
    <w:rsid w:val="006E33BF"/>
    <w:rsid w:val="006E4D24"/>
    <w:rsid w:val="006E608E"/>
    <w:rsid w:val="006F0B94"/>
    <w:rsid w:val="006F12F6"/>
    <w:rsid w:val="006F572F"/>
    <w:rsid w:val="0070198C"/>
    <w:rsid w:val="007045C5"/>
    <w:rsid w:val="007128DB"/>
    <w:rsid w:val="0071348B"/>
    <w:rsid w:val="00713A62"/>
    <w:rsid w:val="00715FD5"/>
    <w:rsid w:val="007174B0"/>
    <w:rsid w:val="0072209A"/>
    <w:rsid w:val="0072530C"/>
    <w:rsid w:val="007360E4"/>
    <w:rsid w:val="00743C96"/>
    <w:rsid w:val="00744338"/>
    <w:rsid w:val="00744F95"/>
    <w:rsid w:val="007470CE"/>
    <w:rsid w:val="007551D4"/>
    <w:rsid w:val="00757B9F"/>
    <w:rsid w:val="00762950"/>
    <w:rsid w:val="0076654E"/>
    <w:rsid w:val="00772DFA"/>
    <w:rsid w:val="0077490C"/>
    <w:rsid w:val="00774DA7"/>
    <w:rsid w:val="00780885"/>
    <w:rsid w:val="0078320F"/>
    <w:rsid w:val="0078322D"/>
    <w:rsid w:val="00787AD6"/>
    <w:rsid w:val="00787F34"/>
    <w:rsid w:val="00791007"/>
    <w:rsid w:val="00794C23"/>
    <w:rsid w:val="00796434"/>
    <w:rsid w:val="007977A4"/>
    <w:rsid w:val="007A2C3B"/>
    <w:rsid w:val="007A71E0"/>
    <w:rsid w:val="007A7214"/>
    <w:rsid w:val="007B3B99"/>
    <w:rsid w:val="007B3D7A"/>
    <w:rsid w:val="007B61CC"/>
    <w:rsid w:val="007B736B"/>
    <w:rsid w:val="007C1206"/>
    <w:rsid w:val="007C1A0E"/>
    <w:rsid w:val="007C6198"/>
    <w:rsid w:val="007C6F29"/>
    <w:rsid w:val="007D223C"/>
    <w:rsid w:val="007D3C41"/>
    <w:rsid w:val="007D44DC"/>
    <w:rsid w:val="007E5DB7"/>
    <w:rsid w:val="007F139D"/>
    <w:rsid w:val="007F64C4"/>
    <w:rsid w:val="00802872"/>
    <w:rsid w:val="00802F93"/>
    <w:rsid w:val="008179A9"/>
    <w:rsid w:val="008255CB"/>
    <w:rsid w:val="00825D59"/>
    <w:rsid w:val="00831CDE"/>
    <w:rsid w:val="0083275B"/>
    <w:rsid w:val="0084241E"/>
    <w:rsid w:val="0084322A"/>
    <w:rsid w:val="00845A3E"/>
    <w:rsid w:val="0085187A"/>
    <w:rsid w:val="008538BA"/>
    <w:rsid w:val="008541E2"/>
    <w:rsid w:val="0085649A"/>
    <w:rsid w:val="0086275C"/>
    <w:rsid w:val="00864B97"/>
    <w:rsid w:val="00864CFA"/>
    <w:rsid w:val="00874E49"/>
    <w:rsid w:val="00883E10"/>
    <w:rsid w:val="00887B01"/>
    <w:rsid w:val="00891B5F"/>
    <w:rsid w:val="00895095"/>
    <w:rsid w:val="00895FDD"/>
    <w:rsid w:val="008B1459"/>
    <w:rsid w:val="008B1931"/>
    <w:rsid w:val="008B486B"/>
    <w:rsid w:val="008B6EEE"/>
    <w:rsid w:val="008B7AE5"/>
    <w:rsid w:val="008C13BE"/>
    <w:rsid w:val="008D5639"/>
    <w:rsid w:val="008D5CB6"/>
    <w:rsid w:val="008E0FD5"/>
    <w:rsid w:val="008E1B37"/>
    <w:rsid w:val="008E1CC5"/>
    <w:rsid w:val="008E7DF1"/>
    <w:rsid w:val="008F0A47"/>
    <w:rsid w:val="008F133F"/>
    <w:rsid w:val="00901464"/>
    <w:rsid w:val="0090320E"/>
    <w:rsid w:val="00906807"/>
    <w:rsid w:val="0091280E"/>
    <w:rsid w:val="009130E7"/>
    <w:rsid w:val="009137D4"/>
    <w:rsid w:val="00915488"/>
    <w:rsid w:val="009179C4"/>
    <w:rsid w:val="009214C4"/>
    <w:rsid w:val="00921606"/>
    <w:rsid w:val="00922C3D"/>
    <w:rsid w:val="0092482D"/>
    <w:rsid w:val="00924CA5"/>
    <w:rsid w:val="00926072"/>
    <w:rsid w:val="009367DE"/>
    <w:rsid w:val="00940B82"/>
    <w:rsid w:val="00944411"/>
    <w:rsid w:val="00955A9B"/>
    <w:rsid w:val="00965828"/>
    <w:rsid w:val="009707BE"/>
    <w:rsid w:val="00970852"/>
    <w:rsid w:val="00971D8F"/>
    <w:rsid w:val="00975D60"/>
    <w:rsid w:val="009763EB"/>
    <w:rsid w:val="009844B4"/>
    <w:rsid w:val="00993303"/>
    <w:rsid w:val="00993976"/>
    <w:rsid w:val="0099470E"/>
    <w:rsid w:val="009969A3"/>
    <w:rsid w:val="009A037D"/>
    <w:rsid w:val="009A26CF"/>
    <w:rsid w:val="009A3212"/>
    <w:rsid w:val="009A4898"/>
    <w:rsid w:val="009A5ADD"/>
    <w:rsid w:val="009B0292"/>
    <w:rsid w:val="009B0E58"/>
    <w:rsid w:val="009B27D7"/>
    <w:rsid w:val="009C4626"/>
    <w:rsid w:val="009C566B"/>
    <w:rsid w:val="009D37DA"/>
    <w:rsid w:val="009D69C4"/>
    <w:rsid w:val="009D6E6A"/>
    <w:rsid w:val="009E01DD"/>
    <w:rsid w:val="009E0FB0"/>
    <w:rsid w:val="009E1891"/>
    <w:rsid w:val="009E4086"/>
    <w:rsid w:val="009F0E2A"/>
    <w:rsid w:val="00A02418"/>
    <w:rsid w:val="00A16D51"/>
    <w:rsid w:val="00A22EF5"/>
    <w:rsid w:val="00A303EC"/>
    <w:rsid w:val="00A31AC3"/>
    <w:rsid w:val="00A41E73"/>
    <w:rsid w:val="00A449AE"/>
    <w:rsid w:val="00A50CB5"/>
    <w:rsid w:val="00A5467A"/>
    <w:rsid w:val="00A5765D"/>
    <w:rsid w:val="00A604CB"/>
    <w:rsid w:val="00A62324"/>
    <w:rsid w:val="00A632A9"/>
    <w:rsid w:val="00A636D6"/>
    <w:rsid w:val="00A71E22"/>
    <w:rsid w:val="00A7331C"/>
    <w:rsid w:val="00A742B0"/>
    <w:rsid w:val="00A76F5E"/>
    <w:rsid w:val="00A835D7"/>
    <w:rsid w:val="00A841A7"/>
    <w:rsid w:val="00A87D7D"/>
    <w:rsid w:val="00A90A49"/>
    <w:rsid w:val="00A95585"/>
    <w:rsid w:val="00A96125"/>
    <w:rsid w:val="00AA0517"/>
    <w:rsid w:val="00AA22E0"/>
    <w:rsid w:val="00AA66E2"/>
    <w:rsid w:val="00AB068E"/>
    <w:rsid w:val="00AB2046"/>
    <w:rsid w:val="00AC0A3E"/>
    <w:rsid w:val="00AC29B7"/>
    <w:rsid w:val="00AC3FEE"/>
    <w:rsid w:val="00AC4CC5"/>
    <w:rsid w:val="00AD7541"/>
    <w:rsid w:val="00AE1536"/>
    <w:rsid w:val="00AF2D0C"/>
    <w:rsid w:val="00B047CF"/>
    <w:rsid w:val="00B06D87"/>
    <w:rsid w:val="00B071DE"/>
    <w:rsid w:val="00B10F32"/>
    <w:rsid w:val="00B17E0D"/>
    <w:rsid w:val="00B2116E"/>
    <w:rsid w:val="00B3414E"/>
    <w:rsid w:val="00B41354"/>
    <w:rsid w:val="00B47196"/>
    <w:rsid w:val="00B509F1"/>
    <w:rsid w:val="00B54409"/>
    <w:rsid w:val="00B570D8"/>
    <w:rsid w:val="00B61D6C"/>
    <w:rsid w:val="00B62368"/>
    <w:rsid w:val="00B67896"/>
    <w:rsid w:val="00B72122"/>
    <w:rsid w:val="00B7641E"/>
    <w:rsid w:val="00B83FFB"/>
    <w:rsid w:val="00B85099"/>
    <w:rsid w:val="00B86E2E"/>
    <w:rsid w:val="00B94603"/>
    <w:rsid w:val="00B95173"/>
    <w:rsid w:val="00BA51CF"/>
    <w:rsid w:val="00BA6413"/>
    <w:rsid w:val="00BB07CF"/>
    <w:rsid w:val="00BB146A"/>
    <w:rsid w:val="00BB29D4"/>
    <w:rsid w:val="00BB4AC1"/>
    <w:rsid w:val="00BC2A3E"/>
    <w:rsid w:val="00BC2AB6"/>
    <w:rsid w:val="00BC517B"/>
    <w:rsid w:val="00BC5454"/>
    <w:rsid w:val="00BC6EE7"/>
    <w:rsid w:val="00BD0F79"/>
    <w:rsid w:val="00BD153F"/>
    <w:rsid w:val="00BF44B0"/>
    <w:rsid w:val="00C05E1A"/>
    <w:rsid w:val="00C12DC3"/>
    <w:rsid w:val="00C14DDF"/>
    <w:rsid w:val="00C159D2"/>
    <w:rsid w:val="00C16FA3"/>
    <w:rsid w:val="00C2296F"/>
    <w:rsid w:val="00C24DA9"/>
    <w:rsid w:val="00C267EF"/>
    <w:rsid w:val="00C27026"/>
    <w:rsid w:val="00C27F3D"/>
    <w:rsid w:val="00C30EC7"/>
    <w:rsid w:val="00C360D5"/>
    <w:rsid w:val="00C3737C"/>
    <w:rsid w:val="00C37464"/>
    <w:rsid w:val="00C46A25"/>
    <w:rsid w:val="00C50832"/>
    <w:rsid w:val="00C51959"/>
    <w:rsid w:val="00C54AB3"/>
    <w:rsid w:val="00C57983"/>
    <w:rsid w:val="00C60326"/>
    <w:rsid w:val="00C66001"/>
    <w:rsid w:val="00C7790B"/>
    <w:rsid w:val="00C82223"/>
    <w:rsid w:val="00C859B2"/>
    <w:rsid w:val="00C876E7"/>
    <w:rsid w:val="00C92737"/>
    <w:rsid w:val="00C94CDA"/>
    <w:rsid w:val="00C9520B"/>
    <w:rsid w:val="00CA4B1D"/>
    <w:rsid w:val="00CA5962"/>
    <w:rsid w:val="00CA7746"/>
    <w:rsid w:val="00CC2832"/>
    <w:rsid w:val="00CC32A9"/>
    <w:rsid w:val="00CC3922"/>
    <w:rsid w:val="00CC4741"/>
    <w:rsid w:val="00CD1191"/>
    <w:rsid w:val="00CD2413"/>
    <w:rsid w:val="00CD58DA"/>
    <w:rsid w:val="00CD63F5"/>
    <w:rsid w:val="00CE02EB"/>
    <w:rsid w:val="00CF45BA"/>
    <w:rsid w:val="00CF66E1"/>
    <w:rsid w:val="00CF79D1"/>
    <w:rsid w:val="00D021D8"/>
    <w:rsid w:val="00D055C3"/>
    <w:rsid w:val="00D06B8C"/>
    <w:rsid w:val="00D06CBB"/>
    <w:rsid w:val="00D07ABC"/>
    <w:rsid w:val="00D07FDC"/>
    <w:rsid w:val="00D1133F"/>
    <w:rsid w:val="00D14A1A"/>
    <w:rsid w:val="00D2199D"/>
    <w:rsid w:val="00D2205E"/>
    <w:rsid w:val="00D301FB"/>
    <w:rsid w:val="00D4606E"/>
    <w:rsid w:val="00D515CA"/>
    <w:rsid w:val="00D52448"/>
    <w:rsid w:val="00D77873"/>
    <w:rsid w:val="00D82DC9"/>
    <w:rsid w:val="00D84D9D"/>
    <w:rsid w:val="00D8695C"/>
    <w:rsid w:val="00D87824"/>
    <w:rsid w:val="00D9132A"/>
    <w:rsid w:val="00D9747C"/>
    <w:rsid w:val="00DA3637"/>
    <w:rsid w:val="00DA4952"/>
    <w:rsid w:val="00DA5BBE"/>
    <w:rsid w:val="00DB5E11"/>
    <w:rsid w:val="00DC40F9"/>
    <w:rsid w:val="00DD3C1B"/>
    <w:rsid w:val="00DD4EEF"/>
    <w:rsid w:val="00DE6D33"/>
    <w:rsid w:val="00DF26A4"/>
    <w:rsid w:val="00DF2AC3"/>
    <w:rsid w:val="00DF36ED"/>
    <w:rsid w:val="00DF4D2F"/>
    <w:rsid w:val="00E059FA"/>
    <w:rsid w:val="00E16010"/>
    <w:rsid w:val="00E16E6C"/>
    <w:rsid w:val="00E20187"/>
    <w:rsid w:val="00E22204"/>
    <w:rsid w:val="00E22687"/>
    <w:rsid w:val="00E264EA"/>
    <w:rsid w:val="00E30F6A"/>
    <w:rsid w:val="00E32D23"/>
    <w:rsid w:val="00E3668B"/>
    <w:rsid w:val="00E37291"/>
    <w:rsid w:val="00E42B29"/>
    <w:rsid w:val="00E44814"/>
    <w:rsid w:val="00E5020F"/>
    <w:rsid w:val="00E53E29"/>
    <w:rsid w:val="00E556B1"/>
    <w:rsid w:val="00E56E3F"/>
    <w:rsid w:val="00E57717"/>
    <w:rsid w:val="00E6678B"/>
    <w:rsid w:val="00E674C7"/>
    <w:rsid w:val="00E732BC"/>
    <w:rsid w:val="00E75381"/>
    <w:rsid w:val="00E80B9A"/>
    <w:rsid w:val="00E81001"/>
    <w:rsid w:val="00E90DCC"/>
    <w:rsid w:val="00E914C3"/>
    <w:rsid w:val="00E95758"/>
    <w:rsid w:val="00EA4D45"/>
    <w:rsid w:val="00EA4EA9"/>
    <w:rsid w:val="00EB1B29"/>
    <w:rsid w:val="00EB3C29"/>
    <w:rsid w:val="00EC067F"/>
    <w:rsid w:val="00EC072B"/>
    <w:rsid w:val="00EC08F5"/>
    <w:rsid w:val="00EC2396"/>
    <w:rsid w:val="00EC3C8A"/>
    <w:rsid w:val="00EC61B9"/>
    <w:rsid w:val="00ED1CC2"/>
    <w:rsid w:val="00ED39BC"/>
    <w:rsid w:val="00ED4BB2"/>
    <w:rsid w:val="00ED5B27"/>
    <w:rsid w:val="00EE0B2C"/>
    <w:rsid w:val="00EE2E40"/>
    <w:rsid w:val="00EE3F48"/>
    <w:rsid w:val="00EE45E7"/>
    <w:rsid w:val="00EE72F9"/>
    <w:rsid w:val="00EE73CF"/>
    <w:rsid w:val="00EE7BAA"/>
    <w:rsid w:val="00EF05E1"/>
    <w:rsid w:val="00EF2E80"/>
    <w:rsid w:val="00EF3619"/>
    <w:rsid w:val="00F002C4"/>
    <w:rsid w:val="00F04E77"/>
    <w:rsid w:val="00F062E4"/>
    <w:rsid w:val="00F20BFF"/>
    <w:rsid w:val="00F21C3F"/>
    <w:rsid w:val="00F2609F"/>
    <w:rsid w:val="00F31E32"/>
    <w:rsid w:val="00F33BDE"/>
    <w:rsid w:val="00F35E54"/>
    <w:rsid w:val="00F4531E"/>
    <w:rsid w:val="00F5755F"/>
    <w:rsid w:val="00F6078B"/>
    <w:rsid w:val="00F64CE2"/>
    <w:rsid w:val="00F70FBF"/>
    <w:rsid w:val="00F71DF8"/>
    <w:rsid w:val="00F7656E"/>
    <w:rsid w:val="00F8220D"/>
    <w:rsid w:val="00F85602"/>
    <w:rsid w:val="00F85C99"/>
    <w:rsid w:val="00F85DD5"/>
    <w:rsid w:val="00F9113B"/>
    <w:rsid w:val="00FA149B"/>
    <w:rsid w:val="00FA4423"/>
    <w:rsid w:val="00FA6645"/>
    <w:rsid w:val="00FB233A"/>
    <w:rsid w:val="00FB76C8"/>
    <w:rsid w:val="00FB7F1E"/>
    <w:rsid w:val="00FC0527"/>
    <w:rsid w:val="00FC18F1"/>
    <w:rsid w:val="00FC285E"/>
    <w:rsid w:val="00FC5319"/>
    <w:rsid w:val="00FC55AE"/>
    <w:rsid w:val="00FC7911"/>
    <w:rsid w:val="00FD570F"/>
    <w:rsid w:val="00FD5C9C"/>
    <w:rsid w:val="00FD7049"/>
    <w:rsid w:val="00FD7582"/>
    <w:rsid w:val="00FD7A43"/>
    <w:rsid w:val="00FE557C"/>
    <w:rsid w:val="00FF54C7"/>
    <w:rsid w:val="00FF6507"/>
    <w:rsid w:val="00FF7445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97dc,#005dac,#f9a01b"/>
    </o:shapedefaults>
    <o:shapelayout v:ext="edit">
      <o:idmap v:ext="edit" data="1"/>
    </o:shapelayout>
  </w:shapeDefaults>
  <w:decimalSymbol w:val=","/>
  <w:listSeparator w:val=";"/>
  <w14:docId w14:val="223C73E8"/>
  <w15:docId w15:val="{504875A2-0416-4278-A28A-91F1EC63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852"/>
    <w:rPr>
      <w:rFonts w:ascii="Century Gothic" w:hAnsi="Century Gothic"/>
      <w:sz w:val="16"/>
      <w:szCs w:val="24"/>
      <w:lang w:val="en-US" w:eastAsia="en-US"/>
    </w:rPr>
  </w:style>
  <w:style w:type="paragraph" w:styleId="Titre1">
    <w:name w:val="heading 1"/>
    <w:basedOn w:val="Normal"/>
    <w:next w:val="Normal"/>
    <w:qFormat/>
    <w:rsid w:val="00396BEA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396BEA"/>
    <w:pPr>
      <w:keepNext/>
      <w:pBdr>
        <w:top w:val="single" w:sz="8" w:space="1" w:color="DDDDDD"/>
        <w:bottom w:val="single" w:sz="8" w:space="1" w:color="DDDDDD"/>
      </w:pBdr>
      <w:tabs>
        <w:tab w:val="right" w:pos="10080"/>
      </w:tabs>
      <w:spacing w:after="60" w:line="264" w:lineRule="auto"/>
      <w:outlineLvl w:val="1"/>
    </w:pPr>
    <w:rPr>
      <w:color w:val="005DAC"/>
      <w:sz w:val="40"/>
      <w:szCs w:val="20"/>
      <w:lang w:val="fr-CA"/>
    </w:rPr>
  </w:style>
  <w:style w:type="paragraph" w:styleId="Titre3">
    <w:name w:val="heading 3"/>
    <w:basedOn w:val="Titre2"/>
    <w:next w:val="Texte"/>
    <w:qFormat/>
    <w:rsid w:val="00A835D7"/>
    <w:pPr>
      <w:pBdr>
        <w:bottom w:val="single" w:sz="12" w:space="1" w:color="DDDDDD"/>
      </w:pBdr>
      <w:ind w:left="450"/>
      <w:outlineLvl w:val="2"/>
    </w:pPr>
    <w:rPr>
      <w:sz w:val="32"/>
    </w:rPr>
  </w:style>
  <w:style w:type="paragraph" w:styleId="Titre4">
    <w:name w:val="heading 4"/>
    <w:basedOn w:val="LeftColumnText"/>
    <w:next w:val="Normal"/>
    <w:link w:val="Titre4Car"/>
    <w:qFormat/>
    <w:rsid w:val="005D1886"/>
    <w:pPr>
      <w:framePr w:wrap="around" w:vAnchor="page" w:hAnchor="page" w:y="721"/>
      <w:spacing w:after="0" w:line="240" w:lineRule="auto"/>
      <w:suppressOverlap/>
      <w:outlineLvl w:val="3"/>
    </w:pPr>
    <w:rPr>
      <w:b/>
      <w:color w:val="005DAC"/>
      <w:sz w:val="24"/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wsletterBodyText">
    <w:name w:val="Newsletter Body Text"/>
    <w:basedOn w:val="Normal"/>
    <w:rsid w:val="00B071DE"/>
    <w:pPr>
      <w:spacing w:after="200" w:line="288" w:lineRule="auto"/>
    </w:pPr>
  </w:style>
  <w:style w:type="paragraph" w:customStyle="1" w:styleId="LeftColumnText">
    <w:name w:val="Left Column Text"/>
    <w:basedOn w:val="Normal"/>
    <w:link w:val="LeftColumnTextChar"/>
    <w:rsid w:val="00667B70"/>
    <w:pPr>
      <w:framePr w:hSpace="187" w:wrap="around" w:vAnchor="text" w:hAnchor="text" w:xAlign="center" w:y="1"/>
      <w:spacing w:after="160" w:line="312" w:lineRule="auto"/>
    </w:pPr>
  </w:style>
  <w:style w:type="paragraph" w:styleId="NormalWeb">
    <w:name w:val="Normal (Web)"/>
    <w:basedOn w:val="Normal"/>
    <w:uiPriority w:val="99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val="fr-CA" w:eastAsia="fr-CA"/>
    </w:rPr>
  </w:style>
  <w:style w:type="paragraph" w:customStyle="1" w:styleId="LeftColumnHeading">
    <w:name w:val="Left Column Heading"/>
    <w:basedOn w:val="Normal"/>
    <w:link w:val="LeftColumnHeadingCharChar"/>
    <w:rsid w:val="00667B70"/>
    <w:rPr>
      <w:b/>
      <w:szCs w:val="16"/>
    </w:rPr>
  </w:style>
  <w:style w:type="character" w:customStyle="1" w:styleId="LeftColumnHeadingCharChar">
    <w:name w:val="Left Column Heading Char Char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customStyle="1" w:styleId="Information">
    <w:name w:val="Information"/>
    <w:basedOn w:val="Normal"/>
    <w:rsid w:val="00667B70"/>
    <w:pPr>
      <w:ind w:left="257"/>
    </w:pPr>
  </w:style>
  <w:style w:type="paragraph" w:customStyle="1" w:styleId="LeftColumnCaption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customStyle="1" w:styleId="NewsletterDate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customStyle="1" w:styleId="monstyle2">
    <w:name w:val="mon style 2"/>
    <w:basedOn w:val="Normal"/>
    <w:rsid w:val="00343F7C"/>
    <w:pPr>
      <w:numPr>
        <w:numId w:val="1"/>
      </w:numPr>
    </w:pPr>
  </w:style>
  <w:style w:type="paragraph" w:customStyle="1" w:styleId="MailingAddress">
    <w:name w:val="Mailing Address"/>
    <w:basedOn w:val="Normal"/>
    <w:rsid w:val="00D06B8C"/>
    <w:rPr>
      <w:caps/>
      <w:sz w:val="20"/>
      <w:szCs w:val="20"/>
    </w:rPr>
  </w:style>
  <w:style w:type="paragraph" w:customStyle="1" w:styleId="Tagline">
    <w:name w:val="Tagline"/>
    <w:basedOn w:val="Normal"/>
    <w:rsid w:val="00D06B8C"/>
    <w:rPr>
      <w:i/>
    </w:rPr>
  </w:style>
  <w:style w:type="paragraph" w:customStyle="1" w:styleId="ParagraphRuleAbove">
    <w:name w:val="Paragraph Rule Above"/>
    <w:basedOn w:val="Normal"/>
    <w:rsid w:val="00D06B8C"/>
    <w:pPr>
      <w:pBdr>
        <w:bottom w:val="single" w:sz="2" w:space="1" w:color="auto"/>
      </w:pBdr>
      <w:spacing w:after="120"/>
    </w:pPr>
  </w:style>
  <w:style w:type="paragraph" w:customStyle="1" w:styleId="ParagraphRuleBelow">
    <w:name w:val="Paragraph Rule Below"/>
    <w:basedOn w:val="Normal"/>
    <w:rsid w:val="00D06B8C"/>
    <w:pPr>
      <w:pBdr>
        <w:top w:val="single" w:sz="2" w:space="1" w:color="auto"/>
      </w:pBdr>
      <w:spacing w:before="120"/>
    </w:pPr>
  </w:style>
  <w:style w:type="paragraph" w:customStyle="1" w:styleId="MailingAddressBold">
    <w:name w:val="Mailing Address Bold"/>
    <w:basedOn w:val="MailingAddress"/>
    <w:rsid w:val="00D06B8C"/>
    <w:rPr>
      <w:b/>
    </w:rPr>
  </w:style>
  <w:style w:type="paragraph" w:customStyle="1" w:styleId="ReturnMailingAddress">
    <w:name w:val="Return Mailing Address"/>
    <w:basedOn w:val="MailingAddress"/>
    <w:rsid w:val="007B3B99"/>
    <w:rPr>
      <w:sz w:val="16"/>
    </w:rPr>
  </w:style>
  <w:style w:type="paragraph" w:customStyle="1" w:styleId="ReturnMailingAddressBold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customStyle="1" w:styleId="AllCaps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customStyle="1" w:styleId="LeftColumnTextChar">
    <w:name w:val="Left Column Text Char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table" w:styleId="Tableaucontemporain">
    <w:name w:val="Table Contemporary"/>
    <w:basedOn w:val="TableauNormal"/>
    <w:rsid w:val="009969A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Titre4Car">
    <w:name w:val="Titre 4 Car"/>
    <w:link w:val="Titre4"/>
    <w:rsid w:val="005D1886"/>
    <w:rPr>
      <w:rFonts w:ascii="Century Gothic" w:hAnsi="Century Gothic"/>
      <w:b/>
      <w:color w:val="005DAC"/>
      <w:sz w:val="24"/>
      <w:szCs w:val="24"/>
      <w:lang w:val="en-CA" w:eastAsia="en-US"/>
    </w:rPr>
  </w:style>
  <w:style w:type="character" w:styleId="Lienhypertexte">
    <w:name w:val="Hyperlink"/>
    <w:uiPriority w:val="99"/>
    <w:unhideWhenUsed/>
    <w:rsid w:val="00FF6507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FF6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CA" w:eastAsia="fr-CA"/>
    </w:rPr>
  </w:style>
  <w:style w:type="paragraph" w:customStyle="1" w:styleId="Texte">
    <w:name w:val="Texte"/>
    <w:basedOn w:val="Normal"/>
    <w:rsid w:val="00780885"/>
    <w:pPr>
      <w:spacing w:line="360" w:lineRule="auto"/>
      <w:ind w:left="160"/>
    </w:pPr>
    <w:rPr>
      <w:sz w:val="24"/>
      <w:lang w:val="fr-CA"/>
    </w:rPr>
  </w:style>
  <w:style w:type="paragraph" w:customStyle="1" w:styleId="Puce1">
    <w:name w:val="Puce_1"/>
    <w:basedOn w:val="monstyle2"/>
    <w:rsid w:val="00C360D5"/>
    <w:rPr>
      <w:sz w:val="24"/>
      <w:lang w:val="fr-CA"/>
    </w:rPr>
  </w:style>
  <w:style w:type="paragraph" w:customStyle="1" w:styleId="Numerotation1">
    <w:name w:val="Numerotation_1"/>
    <w:basedOn w:val="Normal"/>
    <w:rsid w:val="00D9747C"/>
    <w:rPr>
      <w:sz w:val="24"/>
      <w:lang w:val="fr-CA"/>
    </w:rPr>
  </w:style>
  <w:style w:type="character" w:customStyle="1" w:styleId="PrformatHTMLCar">
    <w:name w:val="Préformaté HTML Car"/>
    <w:link w:val="PrformatHTML"/>
    <w:uiPriority w:val="99"/>
    <w:rsid w:val="00FF6507"/>
    <w:rPr>
      <w:rFonts w:ascii="Courier New" w:hAnsi="Courier New" w:cs="Courier New"/>
    </w:rPr>
  </w:style>
  <w:style w:type="paragraph" w:customStyle="1" w:styleId="Titre2avecligne">
    <w:name w:val="Titre 2_avec ligne"/>
    <w:basedOn w:val="Titre2"/>
    <w:next w:val="Texte"/>
    <w:rsid w:val="009A4898"/>
    <w:rPr>
      <w:bCs/>
      <w:iCs/>
    </w:rPr>
  </w:style>
  <w:style w:type="character" w:styleId="ExempleHTML">
    <w:name w:val="HTML Sample"/>
    <w:uiPriority w:val="99"/>
    <w:unhideWhenUsed/>
    <w:rsid w:val="00FF6507"/>
    <w:rPr>
      <w:rFonts w:ascii="Courier New" w:eastAsia="Times New Roman" w:hAnsi="Courier New" w:cs="Courier New"/>
    </w:rPr>
  </w:style>
  <w:style w:type="character" w:customStyle="1" w:styleId="PieddepageCar">
    <w:name w:val="Pied de page Car"/>
    <w:link w:val="Pieddepage"/>
    <w:uiPriority w:val="99"/>
    <w:rsid w:val="00BC2A3E"/>
    <w:rPr>
      <w:rFonts w:ascii="Century Gothic" w:hAnsi="Century Gothic"/>
      <w:sz w:val="16"/>
      <w:szCs w:val="24"/>
      <w:lang w:val="en-US" w:eastAsia="en-US"/>
    </w:rPr>
  </w:style>
  <w:style w:type="table" w:styleId="Tramemoyenne1-Accent6">
    <w:name w:val="Medium Shading 1 Accent 6"/>
    <w:basedOn w:val="TableauNormal"/>
    <w:uiPriority w:val="63"/>
    <w:rsid w:val="000C20BB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claire-Accent6">
    <w:name w:val="Light Grid Accent 6"/>
    <w:basedOn w:val="TableauNormal"/>
    <w:uiPriority w:val="62"/>
    <w:rsid w:val="004D7BDC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steclaire-Accent6">
    <w:name w:val="Light List Accent 6"/>
    <w:basedOn w:val="TableauNormal"/>
    <w:uiPriority w:val="61"/>
    <w:rsid w:val="006E1D90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Colonnesdetableau4">
    <w:name w:val="Table Columns 4"/>
    <w:basedOn w:val="TableauNormal"/>
    <w:rsid w:val="008B145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rsid w:val="008B145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Grilledutableau">
    <w:name w:val="Table Grid"/>
    <w:basedOn w:val="TableauNormal"/>
    <w:rsid w:val="008B14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ceDicj">
    <w:name w:val="PuceDicj"/>
    <w:basedOn w:val="Normal"/>
    <w:link w:val="PuceDicjCar"/>
    <w:autoRedefine/>
    <w:qFormat/>
    <w:rsid w:val="000017CA"/>
    <w:pPr>
      <w:numPr>
        <w:numId w:val="17"/>
      </w:numPr>
      <w:spacing w:before="120" w:after="100" w:afterAutospacing="1"/>
      <w:ind w:right="726"/>
      <w:jc w:val="both"/>
    </w:pPr>
    <w:rPr>
      <w:sz w:val="24"/>
      <w:lang w:val="fr-CA"/>
    </w:rPr>
  </w:style>
  <w:style w:type="character" w:customStyle="1" w:styleId="PuceDicjCar">
    <w:name w:val="PuceDicj Car"/>
    <w:basedOn w:val="Policepardfaut"/>
    <w:link w:val="PuceDicj"/>
    <w:rsid w:val="000017CA"/>
    <w:rPr>
      <w:rFonts w:ascii="Century Gothic" w:hAnsi="Century Gothic"/>
      <w:sz w:val="24"/>
      <w:szCs w:val="24"/>
      <w:lang w:eastAsia="en-US"/>
    </w:rPr>
  </w:style>
  <w:style w:type="paragraph" w:styleId="Paragraphedeliste">
    <w:name w:val="List Paragraph"/>
    <w:basedOn w:val="Normal"/>
    <w:uiPriority w:val="34"/>
    <w:qFormat/>
    <w:rsid w:val="0068616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9.jpeg"/><Relationship Id="rId1" Type="http://schemas.openxmlformats.org/officeDocument/2006/relationships/image" Target="media/image8.jpeg"/><Relationship Id="rId4" Type="http://schemas.openxmlformats.org/officeDocument/2006/relationships/image" Target="media/image11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theorie_dicj.dot" TargetMode="External"/></Relationships>
</file>

<file path=word/theme/theme1.xml><?xml version="1.0" encoding="utf-8"?>
<a:theme xmlns:a="http://schemas.openxmlformats.org/drawingml/2006/main" name="ThèmeDICJ">
  <a:themeElements>
    <a:clrScheme name="Personnalisé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005DAC"/>
      </a:accent4>
      <a:accent5>
        <a:srgbClr val="0097DC"/>
      </a:accent5>
      <a:accent6>
        <a:srgbClr val="F9A01B"/>
      </a:accent6>
      <a:hlink>
        <a:srgbClr val="0000FF"/>
      </a:hlink>
      <a:folHlink>
        <a:srgbClr val="800080"/>
      </a:folHlink>
    </a:clrScheme>
    <a:fontScheme name="DICJ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èmeDICJ" id="{2F0837F6-281A-4BCB-A691-15CD5675A74C}" vid="{E8841683-6C81-4FBD-89E3-3E9150CB58B3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25F9C-26D0-4C60-9B9F-A4A1134BF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theorie_dicj.dot</Template>
  <TotalTime>526</TotalTime>
  <Pages>1</Pages>
  <Words>172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laboratoire</vt:lpstr>
    </vt:vector>
  </TitlesOfParts>
  <Company>Microsoft Corporation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laboratoire</dc:title>
  <dc:creator>etu420</dc:creator>
  <cp:lastModifiedBy>Modele</cp:lastModifiedBy>
  <cp:revision>93</cp:revision>
  <cp:lastPrinted>2014-09-09T15:42:00Z</cp:lastPrinted>
  <dcterms:created xsi:type="dcterms:W3CDTF">2011-01-20T00:40:00Z</dcterms:created>
  <dcterms:modified xsi:type="dcterms:W3CDTF">2018-11-07T16:09:00Z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</Properties>
</file>